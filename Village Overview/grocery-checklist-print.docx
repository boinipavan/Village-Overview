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9ACB" w14:textId="24DBC194" w:rsidR="00D94DA8" w:rsidRPr="00EE033E" w:rsidRDefault="007D5AAA" w:rsidP="00D94DA8">
      <w:pPr>
        <w:pStyle w:val="Title"/>
        <w:rPr>
          <w:sz w:val="56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576D2" wp14:editId="40C88C74">
                <wp:simplePos x="0" y="0"/>
                <wp:positionH relativeFrom="margin">
                  <wp:posOffset>-122029</wp:posOffset>
                </wp:positionH>
                <wp:positionV relativeFrom="paragraph">
                  <wp:posOffset>-305435</wp:posOffset>
                </wp:positionV>
                <wp:extent cx="3657600" cy="5118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0C06A2B" w14:textId="6AA35170" w:rsidR="0047015E" w:rsidRPr="002D2EBB" w:rsidRDefault="0047015E" w:rsidP="002D2EBB">
                            <w:pPr>
                              <w:pStyle w:val="Title"/>
                              <w:rPr>
                                <w:rFonts w:asciiTheme="majorHAnsi" w:hAnsiTheme="majorHAnsi"/>
                                <w:color w:val="FFFFFF" w:themeColor="background1"/>
                                <w:spacing w:val="0"/>
                                <w:sz w:val="56"/>
                                <w:szCs w:val="56"/>
                              </w:rPr>
                            </w:pPr>
                            <w:r w:rsidRPr="002D2EBB">
                              <w:rPr>
                                <w:rFonts w:asciiTheme="majorHAnsi" w:hAnsiTheme="majorHAnsi"/>
                                <w:color w:val="FFFFFF" w:themeColor="background1"/>
                                <w:spacing w:val="40"/>
                                <w:sz w:val="56"/>
                                <w:szCs w:val="56"/>
                              </w:rPr>
                              <w:t>G</w:t>
                            </w:r>
                            <w:r w:rsidR="00F21E95" w:rsidRPr="002D2EBB">
                              <w:rPr>
                                <w:rFonts w:asciiTheme="majorHAnsi" w:hAnsiTheme="majorHAnsi"/>
                                <w:color w:val="FFFFFF" w:themeColor="background1"/>
                                <w:spacing w:val="40"/>
                                <w:sz w:val="56"/>
                                <w:szCs w:val="56"/>
                              </w:rPr>
                              <w:t>RO</w:t>
                            </w:r>
                            <w:r w:rsidRPr="002D2EBB">
                              <w:rPr>
                                <w:rFonts w:asciiTheme="majorHAnsi" w:hAnsiTheme="majorHAnsi"/>
                                <w:color w:val="FFFFFF" w:themeColor="background1"/>
                                <w:spacing w:val="40"/>
                                <w:sz w:val="56"/>
                                <w:szCs w:val="56"/>
                              </w:rPr>
                              <w:t>cery</w:t>
                            </w:r>
                            <w:r w:rsidR="00F21E95" w:rsidRPr="002D2EBB">
                              <w:rPr>
                                <w:rFonts w:asciiTheme="majorHAnsi" w:hAnsiTheme="majorHAnsi"/>
                                <w:color w:val="FFFFFF" w:themeColor="background1"/>
                                <w:spacing w:val="40"/>
                                <w:sz w:val="56"/>
                                <w:szCs w:val="5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57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6pt;margin-top:-24.05pt;width:4in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" filled="f" stroked="f">
                <v:textbox>
                  <w:txbxContent>
                    <w:p w14:paraId="00C06A2B" w14:textId="6AA35170" w:rsidR="0047015E" w:rsidRPr="002D2EBB" w:rsidRDefault="0047015E" w:rsidP="002D2EBB">
                      <w:pPr>
                        <w:pStyle w:val="Ttulo"/>
                        <w:rPr>
                          <w:rFonts w:asciiTheme="majorHAnsi" w:hAnsiTheme="majorHAnsi"/>
                          <w:color w:val="FFFFFF" w:themeColor="background1"/>
                          <w:spacing w:val="0"/>
                          <w:sz w:val="56"/>
                          <w:szCs w:val="56"/>
                        </w:rPr>
                      </w:pPr>
                      <w:r w:rsidRPr="002D2EBB">
                        <w:rPr>
                          <w:rFonts w:asciiTheme="majorHAnsi" w:hAnsiTheme="majorHAnsi"/>
                          <w:color w:val="FFFFFF" w:themeColor="background1"/>
                          <w:spacing w:val="40"/>
                          <w:sz w:val="56"/>
                          <w:szCs w:val="56"/>
                        </w:rPr>
                        <w:t>G</w:t>
                      </w:r>
                      <w:r w:rsidR="00F21E95" w:rsidRPr="002D2EBB">
                        <w:rPr>
                          <w:rFonts w:asciiTheme="majorHAnsi" w:hAnsiTheme="majorHAnsi"/>
                          <w:color w:val="FFFFFF" w:themeColor="background1"/>
                          <w:spacing w:val="40"/>
                          <w:sz w:val="56"/>
                          <w:szCs w:val="56"/>
                        </w:rPr>
                        <w:t>RO</w:t>
                      </w:r>
                      <w:r w:rsidRPr="002D2EBB">
                        <w:rPr>
                          <w:rFonts w:asciiTheme="majorHAnsi" w:hAnsiTheme="majorHAnsi"/>
                          <w:color w:val="FFFFFF" w:themeColor="background1"/>
                          <w:spacing w:val="40"/>
                          <w:sz w:val="56"/>
                          <w:szCs w:val="56"/>
                        </w:rPr>
                        <w:t>cery</w:t>
                      </w:r>
                      <w:r w:rsidR="00F21E95" w:rsidRPr="002D2EBB">
                        <w:rPr>
                          <w:rFonts w:asciiTheme="majorHAnsi" w:hAnsiTheme="majorHAnsi"/>
                          <w:color w:val="FFFFFF" w:themeColor="background1"/>
                          <w:spacing w:val="40"/>
                          <w:sz w:val="56"/>
                          <w:szCs w:val="56"/>
                        </w:rPr>
                        <w:t xml:space="preserve">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0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C3185" wp14:editId="77BEE9C2">
                <wp:simplePos x="0" y="0"/>
                <wp:positionH relativeFrom="column">
                  <wp:posOffset>1448701</wp:posOffset>
                </wp:positionH>
                <wp:positionV relativeFrom="paragraph">
                  <wp:posOffset>592762</wp:posOffset>
                </wp:positionV>
                <wp:extent cx="106326" cy="9144000"/>
                <wp:effectExtent l="0" t="0" r="8255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4C60A" id="Rectángulo 3" o:spid="_x0000_s1026" style="position:absolute;margin-left:114.05pt;margin-top:46.65pt;width:8.35pt;height:10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" fillcolor="white [3212]" strokecolor="white [3212]" strokeweight="1pt"/>
            </w:pict>
          </mc:Fallback>
        </mc:AlternateContent>
      </w:r>
      <w:r w:rsidR="002D2E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6AAB9" wp14:editId="1AB49406">
                <wp:simplePos x="0" y="0"/>
                <wp:positionH relativeFrom="column">
                  <wp:posOffset>-550217</wp:posOffset>
                </wp:positionH>
                <wp:positionV relativeFrom="paragraph">
                  <wp:posOffset>-305851</wp:posOffset>
                </wp:positionV>
                <wp:extent cx="4460109" cy="51181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109" cy="511810"/>
                        </a:xfrm>
                        <a:prstGeom prst="rect">
                          <a:avLst/>
                        </a:prstGeom>
                        <a:solidFill>
                          <a:srgbClr val="FBA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A23DF" id="Rectángulo 8" o:spid="_x0000_s1026" style="position:absolute;margin-left:-43.3pt;margin-top:-24.1pt;width:351.2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" fillcolor="#fba541" stroked="f" strokeweight="1pt"/>
            </w:pict>
          </mc:Fallback>
        </mc:AlternateContent>
      </w:r>
      <w:r w:rsidR="009542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8222B" wp14:editId="6745E121">
                <wp:simplePos x="0" y="0"/>
                <wp:positionH relativeFrom="column">
                  <wp:posOffset>4954831</wp:posOffset>
                </wp:positionH>
                <wp:positionV relativeFrom="paragraph">
                  <wp:posOffset>526149</wp:posOffset>
                </wp:positionV>
                <wp:extent cx="106326" cy="9144000"/>
                <wp:effectExtent l="0" t="0" r="8255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99629" id="Rectángulo 7" o:spid="_x0000_s1026" style="position:absolute;margin-left:390.15pt;margin-top:41.45pt;width:8.35pt;height:10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" fillcolor="white [3212]" strokecolor="white [3212]" strokeweight="1pt"/>
            </w:pict>
          </mc:Fallback>
        </mc:AlternateContent>
      </w:r>
      <w:r w:rsidR="009542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5B25E" wp14:editId="2547BB94">
                <wp:simplePos x="0" y="0"/>
                <wp:positionH relativeFrom="column">
                  <wp:posOffset>3221901</wp:posOffset>
                </wp:positionH>
                <wp:positionV relativeFrom="paragraph">
                  <wp:posOffset>526149</wp:posOffset>
                </wp:positionV>
                <wp:extent cx="106326" cy="9144000"/>
                <wp:effectExtent l="0" t="0" r="8255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9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2C37" id="Rectángulo 6" o:spid="_x0000_s1026" style="position:absolute;margin-left:253.7pt;margin-top:41.45pt;width:8.35pt;height:10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" fillcolor="white [3212]" strokecolor="white [3212]" strokeweight="1pt"/>
            </w:pict>
          </mc:Fallback>
        </mc:AlternateContent>
      </w:r>
    </w:p>
    <w:p w14:paraId="1B2A5166" w14:textId="77777777" w:rsidR="00EE033E" w:rsidRPr="00EE033E" w:rsidRDefault="00EE033E" w:rsidP="00C35759">
      <w:pPr>
        <w:pStyle w:val="Heading1"/>
        <w:shd w:val="solid" w:color="auto" w:fill="auto"/>
        <w:spacing w:after="1200"/>
        <w:sectPr w:rsidR="00EE033E" w:rsidRPr="00EE033E" w:rsidSect="00C35759">
          <w:footerReference w:type="first" r:id="rId9"/>
          <w:pgSz w:w="11906" w:h="16838" w:code="9"/>
          <w:pgMar w:top="1152" w:right="792" w:bottom="1008" w:left="792" w:header="720" w:footer="720" w:gutter="0"/>
          <w:pgNumType w:start="0"/>
          <w:cols w:space="720"/>
          <w:titlePg/>
          <w:docGrid w:linePitch="360"/>
        </w:sectPr>
      </w:pPr>
    </w:p>
    <w:p w14:paraId="7FFE58BB" w14:textId="37F05CF1" w:rsidR="00ED31DB" w:rsidRPr="00DE66B4" w:rsidRDefault="00ED31DB" w:rsidP="00DE66B4">
      <w:pPr>
        <w:pStyle w:val="Heading1"/>
      </w:pPr>
      <w:r w:rsidRPr="00DE66B4">
        <w:t>Fruits</w:t>
      </w:r>
    </w:p>
    <w:p w14:paraId="197C84CF" w14:textId="77777777" w:rsidR="00D94DA8" w:rsidRDefault="00ED31DB" w:rsidP="00E52C3A">
      <w:pPr>
        <w:pStyle w:val="ListParagraph"/>
      </w:pPr>
      <w:r>
        <w:t>Bananas</w:t>
      </w:r>
    </w:p>
    <w:p w14:paraId="669E1757" w14:textId="77777777" w:rsidR="00D94DA8" w:rsidRDefault="00ED31DB" w:rsidP="00E52C3A">
      <w:pPr>
        <w:pStyle w:val="ListParagraph"/>
      </w:pPr>
      <w:r>
        <w:t>Apples</w:t>
      </w:r>
    </w:p>
    <w:p w14:paraId="41BEFA22" w14:textId="77777777" w:rsidR="00D94DA8" w:rsidRDefault="00ED31DB" w:rsidP="00E52C3A">
      <w:pPr>
        <w:pStyle w:val="ListParagraph"/>
      </w:pPr>
      <w:r>
        <w:t>Grapes</w:t>
      </w:r>
    </w:p>
    <w:p w14:paraId="3C1AF3B8" w14:textId="69CC9B5D" w:rsidR="00D94DA8" w:rsidRDefault="00ED31DB" w:rsidP="00E52C3A">
      <w:pPr>
        <w:pStyle w:val="ListParagraph"/>
      </w:pPr>
      <w:r w:rsidRPr="00D94DA8">
        <w:t>Oranges</w:t>
      </w:r>
    </w:p>
    <w:p w14:paraId="72383AC4" w14:textId="568EB74D" w:rsidR="00D94DA8" w:rsidRDefault="00ED31DB" w:rsidP="00E52C3A">
      <w:pPr>
        <w:pStyle w:val="ListParagraph"/>
      </w:pPr>
      <w:r>
        <w:t>Strawberries</w:t>
      </w:r>
    </w:p>
    <w:p w14:paraId="595A75AE" w14:textId="77777777" w:rsidR="00D94DA8" w:rsidRDefault="00ED31DB" w:rsidP="00F21E95">
      <w:pPr>
        <w:pStyle w:val="ListParagraph"/>
        <w:numPr>
          <w:ilvl w:val="0"/>
          <w:numId w:val="33"/>
        </w:numPr>
      </w:pPr>
      <w:r>
        <w:t>Avocados</w:t>
      </w:r>
    </w:p>
    <w:p w14:paraId="7D349E75" w14:textId="77777777" w:rsidR="00D94DA8" w:rsidRDefault="00ED31DB" w:rsidP="00E52C3A">
      <w:pPr>
        <w:pStyle w:val="ListParagraph"/>
      </w:pPr>
      <w:r>
        <w:t>Peaches</w:t>
      </w:r>
    </w:p>
    <w:p w14:paraId="052EF579" w14:textId="77777777" w:rsidR="00D94DA8" w:rsidRDefault="00ED31DB" w:rsidP="00E52C3A">
      <w:pPr>
        <w:pStyle w:val="ListParagraph"/>
      </w:pPr>
      <w:r>
        <w:t>Pineapple</w:t>
      </w:r>
    </w:p>
    <w:p w14:paraId="3A9CEDF3" w14:textId="77777777" w:rsidR="00F21E95" w:rsidRDefault="00F21E95" w:rsidP="00F21E95">
      <w:pPr>
        <w:pStyle w:val="ListParagraph"/>
      </w:pPr>
      <w:r>
        <w:t>___________________</w:t>
      </w:r>
    </w:p>
    <w:p w14:paraId="3A226AAF" w14:textId="77777777" w:rsidR="002B5F69" w:rsidRDefault="002B5F69" w:rsidP="002B5F69">
      <w:pPr>
        <w:pStyle w:val="ListParagraph"/>
      </w:pPr>
      <w:r>
        <w:t>___________________</w:t>
      </w:r>
    </w:p>
    <w:p w14:paraId="7C8AB2F2" w14:textId="2150666B" w:rsidR="00ED31DB" w:rsidRDefault="00ED31DB" w:rsidP="00DE66B4">
      <w:pPr>
        <w:pStyle w:val="Heading1"/>
      </w:pPr>
      <w:r>
        <w:t>Vegetables</w:t>
      </w:r>
    </w:p>
    <w:p w14:paraId="0F5DE121" w14:textId="77777777" w:rsidR="00D94DA8" w:rsidRDefault="00ED31DB" w:rsidP="00E52C3A">
      <w:pPr>
        <w:pStyle w:val="ListParagraph"/>
      </w:pPr>
      <w:r>
        <w:t>Potatoes</w:t>
      </w:r>
    </w:p>
    <w:p w14:paraId="510E5BEA" w14:textId="77777777" w:rsidR="00D94DA8" w:rsidRDefault="00ED31DB" w:rsidP="00E52C3A">
      <w:pPr>
        <w:pStyle w:val="ListParagraph"/>
      </w:pPr>
      <w:r>
        <w:t>Tomatoes</w:t>
      </w:r>
    </w:p>
    <w:p w14:paraId="3C4CB9EB" w14:textId="77777777" w:rsidR="00D94DA8" w:rsidRDefault="00ED31DB" w:rsidP="00E52C3A">
      <w:pPr>
        <w:pStyle w:val="ListParagraph"/>
      </w:pPr>
      <w:r>
        <w:t>Onions</w:t>
      </w:r>
    </w:p>
    <w:p w14:paraId="1E51406B" w14:textId="77777777" w:rsidR="00D94DA8" w:rsidRDefault="00ED31DB" w:rsidP="00E52C3A">
      <w:pPr>
        <w:pStyle w:val="ListParagraph"/>
      </w:pPr>
      <w:r>
        <w:t>Carrots</w:t>
      </w:r>
    </w:p>
    <w:p w14:paraId="43582A2D" w14:textId="77777777" w:rsidR="00D94DA8" w:rsidRDefault="00ED31DB" w:rsidP="00E52C3A">
      <w:pPr>
        <w:pStyle w:val="ListParagraph"/>
      </w:pPr>
      <w:r>
        <w:t>Lettuce</w:t>
      </w:r>
    </w:p>
    <w:p w14:paraId="25FA80C0" w14:textId="77777777" w:rsidR="00D94DA8" w:rsidRDefault="00ED31DB" w:rsidP="00E52C3A">
      <w:pPr>
        <w:pStyle w:val="ListParagraph"/>
      </w:pPr>
      <w:r>
        <w:t>Broccoli</w:t>
      </w:r>
    </w:p>
    <w:p w14:paraId="6710CC49" w14:textId="77777777" w:rsidR="00D94DA8" w:rsidRDefault="00ED31DB" w:rsidP="00E52C3A">
      <w:pPr>
        <w:pStyle w:val="ListParagraph"/>
      </w:pPr>
      <w:r>
        <w:t>Peppers</w:t>
      </w:r>
    </w:p>
    <w:p w14:paraId="06ABADDE" w14:textId="77777777" w:rsidR="00D94DA8" w:rsidRDefault="00ED31DB" w:rsidP="00E52C3A">
      <w:pPr>
        <w:pStyle w:val="ListParagraph"/>
      </w:pPr>
      <w:r>
        <w:t>Celery</w:t>
      </w:r>
    </w:p>
    <w:p w14:paraId="5AE21843" w14:textId="77777777" w:rsidR="00D94DA8" w:rsidRDefault="00ED31DB" w:rsidP="00E52C3A">
      <w:pPr>
        <w:pStyle w:val="ListParagraph"/>
      </w:pPr>
      <w:r>
        <w:t>Garlic</w:t>
      </w:r>
    </w:p>
    <w:p w14:paraId="33C8D4EA" w14:textId="77777777" w:rsidR="00F21E95" w:rsidRDefault="00F21E95" w:rsidP="00F21E95">
      <w:pPr>
        <w:pStyle w:val="ListParagraph"/>
      </w:pPr>
      <w:r>
        <w:t>___________________</w:t>
      </w:r>
    </w:p>
    <w:p w14:paraId="3788B095" w14:textId="75AC06CA" w:rsidR="002B5F69" w:rsidRDefault="002B5F69" w:rsidP="002B5F69">
      <w:pPr>
        <w:pStyle w:val="ListParagraph"/>
      </w:pPr>
      <w:r>
        <w:t>___________________</w:t>
      </w:r>
    </w:p>
    <w:p w14:paraId="78DE6C6F" w14:textId="57AC7550" w:rsidR="00ED31DB" w:rsidRDefault="00ED31DB" w:rsidP="00DE66B4">
      <w:pPr>
        <w:pStyle w:val="Heading1"/>
      </w:pPr>
      <w:r>
        <w:t>Canned Goods</w:t>
      </w:r>
    </w:p>
    <w:p w14:paraId="07F2E340" w14:textId="77777777" w:rsidR="00ED31DB" w:rsidRDefault="00ED31DB" w:rsidP="00E52C3A">
      <w:pPr>
        <w:pStyle w:val="ListParagraph"/>
      </w:pPr>
      <w:r>
        <w:t>Olives</w:t>
      </w:r>
    </w:p>
    <w:p w14:paraId="0C04CAB8" w14:textId="77777777" w:rsidR="00ED31DB" w:rsidRDefault="00ED31DB" w:rsidP="00E52C3A">
      <w:pPr>
        <w:pStyle w:val="ListParagraph"/>
      </w:pPr>
      <w:r>
        <w:t>Soup</w:t>
      </w:r>
    </w:p>
    <w:p w14:paraId="2EE1BEB9" w14:textId="77777777" w:rsidR="00ED31DB" w:rsidRDefault="00ED31DB" w:rsidP="00E52C3A">
      <w:pPr>
        <w:pStyle w:val="ListParagraph"/>
      </w:pPr>
      <w:r>
        <w:t>Tuna</w:t>
      </w:r>
    </w:p>
    <w:p w14:paraId="255E9CCB" w14:textId="77777777" w:rsidR="00ED31DB" w:rsidRDefault="00ED31DB" w:rsidP="00E52C3A">
      <w:pPr>
        <w:pStyle w:val="ListParagraph"/>
      </w:pPr>
      <w:r>
        <w:t>Veggies</w:t>
      </w:r>
    </w:p>
    <w:p w14:paraId="1B3DFABD" w14:textId="77777777" w:rsidR="00F21E95" w:rsidRDefault="00F21E95" w:rsidP="00F21E95">
      <w:pPr>
        <w:pStyle w:val="ListParagraph"/>
      </w:pPr>
      <w:r>
        <w:t>___________________</w:t>
      </w:r>
    </w:p>
    <w:p w14:paraId="46B6BDDD" w14:textId="385FF495" w:rsidR="002B5F69" w:rsidRDefault="002B5F69" w:rsidP="002B5F69">
      <w:pPr>
        <w:pStyle w:val="ListParagraph"/>
      </w:pPr>
      <w:r>
        <w:t>___________________</w:t>
      </w:r>
    </w:p>
    <w:p w14:paraId="526342F9" w14:textId="159CD7C9" w:rsidR="00ED31DB" w:rsidRDefault="00ED31DB" w:rsidP="00DE66B4">
      <w:pPr>
        <w:pStyle w:val="Heading1"/>
      </w:pPr>
      <w:r>
        <w:t xml:space="preserve">Frozen Foods </w:t>
      </w:r>
    </w:p>
    <w:p w14:paraId="450D2618" w14:textId="77777777" w:rsidR="00ED31DB" w:rsidRDefault="00ED31DB" w:rsidP="00E52C3A">
      <w:pPr>
        <w:pStyle w:val="ListParagraph"/>
      </w:pPr>
      <w:r>
        <w:t>Fish</w:t>
      </w:r>
    </w:p>
    <w:p w14:paraId="247B462E" w14:textId="19603C0E" w:rsidR="00ED31DB" w:rsidRDefault="00ED31DB" w:rsidP="00E52C3A">
      <w:pPr>
        <w:pStyle w:val="ListParagraph"/>
      </w:pPr>
      <w:r>
        <w:t xml:space="preserve">Ice </w:t>
      </w:r>
      <w:r w:rsidR="00D94DA8">
        <w:t>Cream</w:t>
      </w:r>
    </w:p>
    <w:p w14:paraId="284015EC" w14:textId="77777777" w:rsidR="00ED31DB" w:rsidRDefault="00ED31DB" w:rsidP="00E52C3A">
      <w:pPr>
        <w:pStyle w:val="ListParagraph"/>
      </w:pPr>
      <w:r>
        <w:t>Pizza</w:t>
      </w:r>
    </w:p>
    <w:p w14:paraId="3D95D5F4" w14:textId="77777777" w:rsidR="00ED31DB" w:rsidRDefault="00ED31DB" w:rsidP="00E52C3A">
      <w:pPr>
        <w:pStyle w:val="ListParagraph"/>
      </w:pPr>
      <w:r>
        <w:t>Potatoes</w:t>
      </w:r>
    </w:p>
    <w:p w14:paraId="517F49C5" w14:textId="77777777" w:rsidR="00F21E95" w:rsidRDefault="00F21E95" w:rsidP="00F21E95">
      <w:pPr>
        <w:pStyle w:val="ListParagraph"/>
      </w:pPr>
      <w:r>
        <w:t>___________________</w:t>
      </w:r>
    </w:p>
    <w:p w14:paraId="6943BD79" w14:textId="77777777" w:rsidR="00F21E95" w:rsidRDefault="00F21E95" w:rsidP="00F21E95">
      <w:pPr>
        <w:pStyle w:val="ListParagraph"/>
      </w:pPr>
      <w:r>
        <w:t>___________________</w:t>
      </w:r>
    </w:p>
    <w:p w14:paraId="6DAFD1CB" w14:textId="0069766F" w:rsidR="00ED31DB" w:rsidRDefault="00ED31DB" w:rsidP="00DE66B4">
      <w:pPr>
        <w:pStyle w:val="Heading1"/>
      </w:pPr>
      <w:r>
        <w:t>Meat</w:t>
      </w:r>
    </w:p>
    <w:p w14:paraId="0D10435F" w14:textId="77777777" w:rsidR="00ED31DB" w:rsidRDefault="00ED31DB" w:rsidP="00E52C3A">
      <w:pPr>
        <w:pStyle w:val="ListParagraph"/>
      </w:pPr>
      <w:r>
        <w:t>Chicken</w:t>
      </w:r>
    </w:p>
    <w:p w14:paraId="43F55945" w14:textId="77777777" w:rsidR="00ED31DB" w:rsidRDefault="00ED31DB" w:rsidP="00E52C3A">
      <w:pPr>
        <w:pStyle w:val="ListParagraph"/>
      </w:pPr>
      <w:r>
        <w:t>Beef</w:t>
      </w:r>
    </w:p>
    <w:p w14:paraId="6D762A5A" w14:textId="5EBD56F6" w:rsidR="00F21E95" w:rsidRDefault="00ED31DB" w:rsidP="00CD501F">
      <w:pPr>
        <w:pStyle w:val="ListParagraph"/>
      </w:pPr>
      <w:r>
        <w:t>Pork</w:t>
      </w:r>
    </w:p>
    <w:p w14:paraId="32905449" w14:textId="46B29095" w:rsidR="00ED31DB" w:rsidRDefault="00CD501F" w:rsidP="00DE66B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9AACB" wp14:editId="3CD60C67">
                <wp:simplePos x="0" y="0"/>
                <wp:positionH relativeFrom="margin">
                  <wp:posOffset>1169035</wp:posOffset>
                </wp:positionH>
                <wp:positionV relativeFrom="paragraph">
                  <wp:posOffset>459105</wp:posOffset>
                </wp:positionV>
                <wp:extent cx="42164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64695" w14:textId="2C8CB8F7" w:rsidR="0047015E" w:rsidRPr="00251048" w:rsidRDefault="00CD501F" w:rsidP="0047015E">
                            <w:pPr>
                              <w:pStyle w:val="Footer"/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</w:rPr>
                            </w:pPr>
                            <w:r w:rsidRPr="00251048">
                              <w:rPr>
                                <w:b/>
                                <w:bCs w:val="0"/>
                                <w:color w:val="FFFFFF" w:themeColor="background1"/>
                              </w:rPr>
                              <w:t>FIND THE RIGHT LIST AT</w:t>
                            </w:r>
                            <w:r w:rsidRPr="0025104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0" w:history="1">
                              <w:r w:rsidR="0047015E" w:rsidRPr="00251048">
                                <w:rPr>
                                  <w:rStyle w:val="Hyperlink"/>
                                  <w:b/>
                                  <w:bCs w:val="0"/>
                                  <w:color w:val="FFFFFF" w:themeColor="background1"/>
                                </w:rPr>
                                <w:t>ziplist.com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D9AA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92.05pt;margin-top:36.15pt;width:332pt;height:2in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" filled="f" stroked="f">
                <v:textbox style="mso-fit-shape-to-text:t">
                  <w:txbxContent>
                    <w:p w14:paraId="58864695" w14:textId="2C8CB8F7" w:rsidR="0047015E" w:rsidRPr="00251048" w:rsidRDefault="00CD501F" w:rsidP="0047015E">
                      <w:pPr>
                        <w:pStyle w:val="Piedepgina"/>
                        <w:jc w:val="center"/>
                        <w:rPr>
                          <w:b/>
                          <w:bCs w:val="0"/>
                          <w:color w:val="FFFFFF" w:themeColor="background1"/>
                        </w:rPr>
                      </w:pPr>
                      <w:r w:rsidRPr="00251048">
                        <w:rPr>
                          <w:b/>
                          <w:bCs w:val="0"/>
                          <w:color w:val="FFFFFF" w:themeColor="background1"/>
                        </w:rPr>
                        <w:t>FIND THE RIGHT LIST AT</w:t>
                      </w:r>
                      <w:r w:rsidRPr="00251048">
                        <w:rPr>
                          <w:color w:val="FFFFFF" w:themeColor="background1"/>
                        </w:rPr>
                        <w:t xml:space="preserve"> </w:t>
                      </w:r>
                      <w:hyperlink r:id="rId11" w:history="1">
                        <w:r w:rsidR="0047015E" w:rsidRPr="00251048">
                          <w:rPr>
                            <w:rStyle w:val="Hipervnculo"/>
                            <w:b/>
                            <w:bCs w:val="0"/>
                            <w:color w:val="FFFFFF" w:themeColor="background1"/>
                          </w:rPr>
                          <w:t>zipli</w:t>
                        </w:r>
                        <w:r w:rsidR="0047015E" w:rsidRPr="00251048">
                          <w:rPr>
                            <w:rStyle w:val="Hipervnculo"/>
                            <w:b/>
                            <w:bCs w:val="0"/>
                            <w:color w:val="FFFFFF" w:themeColor="background1"/>
                          </w:rPr>
                          <w:t>s</w:t>
                        </w:r>
                        <w:r w:rsidR="0047015E" w:rsidRPr="00251048">
                          <w:rPr>
                            <w:rStyle w:val="Hipervnculo"/>
                            <w:b/>
                            <w:bCs w:val="0"/>
                            <w:color w:val="FFFFFF" w:themeColor="background1"/>
                          </w:rPr>
                          <w:t>t.</w:t>
                        </w:r>
                        <w:r w:rsidR="0047015E" w:rsidRPr="00251048">
                          <w:rPr>
                            <w:rStyle w:val="Hipervnculo"/>
                            <w:b/>
                            <w:bCs w:val="0"/>
                            <w:color w:val="FFFFFF" w:themeColor="background1"/>
                          </w:rPr>
                          <w:t>c</w:t>
                        </w:r>
                        <w:r w:rsidR="0047015E" w:rsidRPr="00251048">
                          <w:rPr>
                            <w:rStyle w:val="Hipervnculo"/>
                            <w:b/>
                            <w:bCs w:val="0"/>
                            <w:color w:val="FFFFFF" w:themeColor="background1"/>
                          </w:rPr>
                          <w:t>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339BA" wp14:editId="25C3358A">
                <wp:simplePos x="0" y="0"/>
                <wp:positionH relativeFrom="column">
                  <wp:posOffset>-1361440</wp:posOffset>
                </wp:positionH>
                <wp:positionV relativeFrom="paragraph">
                  <wp:posOffset>439946</wp:posOffset>
                </wp:positionV>
                <wp:extent cx="8672195" cy="262255"/>
                <wp:effectExtent l="0" t="0" r="1905" b="44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195" cy="262255"/>
                        </a:xfrm>
                        <a:prstGeom prst="rect">
                          <a:avLst/>
                        </a:prstGeom>
                        <a:solidFill>
                          <a:srgbClr val="FBA5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1454" id="Rectángulo 9" o:spid="_x0000_s1026" style="position:absolute;margin-left:-107.2pt;margin-top:34.65pt;width:682.8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" fillcolor="#fba541" stroked="f" strokeweight="1pt"/>
            </w:pict>
          </mc:Fallback>
        </mc:AlternateContent>
      </w:r>
      <w:r w:rsidR="00DE66B4">
        <w:br w:type="column"/>
      </w:r>
      <w:r w:rsidR="00ED31DB">
        <w:t xml:space="preserve">Fish </w:t>
      </w:r>
      <w:r w:rsidR="00EE033E">
        <w:t>&amp;</w:t>
      </w:r>
      <w:r w:rsidR="00ED31DB">
        <w:t xml:space="preserve"> shellfish </w:t>
      </w:r>
      <w:r w:rsidR="00ED31DB">
        <w:tab/>
      </w:r>
    </w:p>
    <w:p w14:paraId="65FE3E66" w14:textId="77777777" w:rsidR="00ED31DB" w:rsidRDefault="00ED31DB" w:rsidP="00E52C3A">
      <w:pPr>
        <w:pStyle w:val="ListParagraph"/>
      </w:pPr>
      <w:r>
        <w:t>Shrimp</w:t>
      </w:r>
    </w:p>
    <w:p w14:paraId="65ACACA3" w14:textId="77777777" w:rsidR="00ED31DB" w:rsidRDefault="00ED31DB" w:rsidP="00E52C3A">
      <w:pPr>
        <w:pStyle w:val="ListParagraph"/>
      </w:pPr>
      <w:r>
        <w:t>Crab</w:t>
      </w:r>
    </w:p>
    <w:p w14:paraId="2C67E466" w14:textId="0591F14A" w:rsidR="00ED31DB" w:rsidRDefault="00ED31DB" w:rsidP="00E52C3A">
      <w:pPr>
        <w:pStyle w:val="ListParagraph"/>
      </w:pPr>
      <w:r>
        <w:t>Clams</w:t>
      </w:r>
    </w:p>
    <w:p w14:paraId="28B1E836" w14:textId="77777777" w:rsidR="00ED31DB" w:rsidRDefault="00ED31DB" w:rsidP="00E52C3A">
      <w:pPr>
        <w:pStyle w:val="ListParagraph"/>
      </w:pPr>
      <w:r>
        <w:t>Tuna</w:t>
      </w:r>
    </w:p>
    <w:p w14:paraId="4C261A36" w14:textId="77777777" w:rsidR="00ED31DB" w:rsidRDefault="00ED31DB" w:rsidP="00E52C3A">
      <w:pPr>
        <w:pStyle w:val="ListParagraph"/>
      </w:pPr>
      <w:r>
        <w:t>Salmon</w:t>
      </w:r>
    </w:p>
    <w:p w14:paraId="18C4D055" w14:textId="10B3A81A" w:rsidR="00D94DA8" w:rsidRDefault="00ED31DB" w:rsidP="00E52C3A">
      <w:pPr>
        <w:pStyle w:val="ListParagraph"/>
      </w:pPr>
      <w:r>
        <w:t>Tilapia</w:t>
      </w:r>
    </w:p>
    <w:p w14:paraId="5744B081" w14:textId="189121E2" w:rsidR="002B5F69" w:rsidRDefault="002B5F69" w:rsidP="002B5F69">
      <w:pPr>
        <w:pStyle w:val="ListParagraph"/>
      </w:pPr>
      <w:r>
        <w:t>___________________</w:t>
      </w:r>
    </w:p>
    <w:p w14:paraId="12CDA3DC" w14:textId="11644B90" w:rsidR="002B5F69" w:rsidRDefault="002B5F69" w:rsidP="009E28DB">
      <w:pPr>
        <w:pStyle w:val="ListParagraph"/>
      </w:pPr>
      <w:r>
        <w:t>___________________</w:t>
      </w:r>
    </w:p>
    <w:p w14:paraId="27F01E55" w14:textId="1CE1AD5F" w:rsidR="00ED31DB" w:rsidRDefault="00ED31DB" w:rsidP="00DE66B4">
      <w:pPr>
        <w:pStyle w:val="Heading1"/>
      </w:pPr>
      <w:r>
        <w:t xml:space="preserve">Deli </w:t>
      </w:r>
      <w:r>
        <w:tab/>
      </w:r>
      <w:r>
        <w:tab/>
      </w:r>
    </w:p>
    <w:p w14:paraId="41C87959" w14:textId="39B5B59C" w:rsidR="00ED31DB" w:rsidRDefault="00ED31DB" w:rsidP="00E52C3A">
      <w:pPr>
        <w:pStyle w:val="ListParagraph"/>
      </w:pPr>
      <w:r>
        <w:t>Chees</w:t>
      </w:r>
      <w:r w:rsidR="00D94DA8">
        <w:t>e</w:t>
      </w:r>
    </w:p>
    <w:p w14:paraId="42E41656" w14:textId="36ED9FDE" w:rsidR="00ED31DB" w:rsidRDefault="00ED31DB" w:rsidP="00E52C3A">
      <w:pPr>
        <w:pStyle w:val="ListParagraph"/>
      </w:pPr>
      <w:r>
        <w:t>Ham</w:t>
      </w:r>
    </w:p>
    <w:p w14:paraId="4339B443" w14:textId="77777777" w:rsidR="00ED31DB" w:rsidRDefault="00ED31DB" w:rsidP="00E52C3A">
      <w:pPr>
        <w:pStyle w:val="ListParagraph"/>
      </w:pPr>
      <w:r>
        <w:t>Turkey</w:t>
      </w:r>
    </w:p>
    <w:p w14:paraId="2D70ADCE" w14:textId="4ACF2B6E" w:rsidR="00D94DA8" w:rsidRDefault="00ED31DB" w:rsidP="00E52C3A">
      <w:pPr>
        <w:pStyle w:val="ListParagraph"/>
      </w:pPr>
      <w:r>
        <w:t>Salami</w:t>
      </w:r>
    </w:p>
    <w:p w14:paraId="08C1EA64" w14:textId="7613F0B5" w:rsidR="002B5F69" w:rsidRDefault="002B5F69" w:rsidP="00473FD5">
      <w:pPr>
        <w:pStyle w:val="ListParagraph"/>
      </w:pPr>
      <w:r>
        <w:t>___________________</w:t>
      </w:r>
    </w:p>
    <w:p w14:paraId="76063C06" w14:textId="14A7CA62" w:rsidR="002B5F69" w:rsidRDefault="002B5F69" w:rsidP="00C35B61">
      <w:pPr>
        <w:pStyle w:val="ListParagraph"/>
      </w:pPr>
      <w:r>
        <w:t>___________________</w:t>
      </w:r>
    </w:p>
    <w:p w14:paraId="42A4C88F" w14:textId="517916E8" w:rsidR="00ED31DB" w:rsidRDefault="00ED31DB" w:rsidP="00DE66B4">
      <w:pPr>
        <w:pStyle w:val="Heading1"/>
      </w:pPr>
      <w:r>
        <w:t>Condiments &amp; Spices</w:t>
      </w:r>
    </w:p>
    <w:p w14:paraId="46AEEF43" w14:textId="77777777" w:rsidR="00ED31DB" w:rsidRDefault="00ED31DB" w:rsidP="00E52C3A">
      <w:pPr>
        <w:pStyle w:val="ListParagraph"/>
      </w:pPr>
      <w:r>
        <w:t>Salt</w:t>
      </w:r>
    </w:p>
    <w:p w14:paraId="401DCAF6" w14:textId="77777777" w:rsidR="00ED31DB" w:rsidRDefault="00ED31DB" w:rsidP="00E52C3A">
      <w:pPr>
        <w:pStyle w:val="ListParagraph"/>
      </w:pPr>
      <w:r>
        <w:t>Sugar</w:t>
      </w:r>
    </w:p>
    <w:p w14:paraId="52000F3D" w14:textId="77777777" w:rsidR="00ED31DB" w:rsidRDefault="00ED31DB" w:rsidP="00E52C3A">
      <w:pPr>
        <w:pStyle w:val="ListParagraph"/>
      </w:pPr>
      <w:r>
        <w:t>Pepper</w:t>
      </w:r>
    </w:p>
    <w:p w14:paraId="67558920" w14:textId="77777777" w:rsidR="00ED31DB" w:rsidRDefault="00ED31DB" w:rsidP="00E52C3A">
      <w:pPr>
        <w:pStyle w:val="ListParagraph"/>
      </w:pPr>
      <w:r>
        <w:t>Oregano</w:t>
      </w:r>
    </w:p>
    <w:p w14:paraId="577A7507" w14:textId="77777777" w:rsidR="00ED31DB" w:rsidRDefault="00ED31DB" w:rsidP="00E52C3A">
      <w:pPr>
        <w:pStyle w:val="ListParagraph"/>
      </w:pPr>
      <w:r>
        <w:t>Cinnamon</w:t>
      </w:r>
    </w:p>
    <w:p w14:paraId="0FE876AC" w14:textId="77777777" w:rsidR="00ED31DB" w:rsidRDefault="00ED31DB" w:rsidP="00E52C3A">
      <w:pPr>
        <w:pStyle w:val="ListParagraph"/>
      </w:pPr>
      <w:r>
        <w:t>Ketchup</w:t>
      </w:r>
    </w:p>
    <w:p w14:paraId="641D51E4" w14:textId="77777777" w:rsidR="00ED31DB" w:rsidRDefault="00ED31DB" w:rsidP="00E52C3A">
      <w:pPr>
        <w:pStyle w:val="ListParagraph"/>
      </w:pPr>
      <w:r>
        <w:t>Mayonnaise</w:t>
      </w:r>
    </w:p>
    <w:p w14:paraId="658CA269" w14:textId="2F48683E" w:rsidR="00D94DA8" w:rsidRDefault="00ED31DB" w:rsidP="00E52C3A">
      <w:pPr>
        <w:pStyle w:val="ListParagraph"/>
      </w:pPr>
      <w:r>
        <w:t>Mustard</w:t>
      </w:r>
    </w:p>
    <w:p w14:paraId="07D3E8B2" w14:textId="6235D406" w:rsidR="002B5F69" w:rsidRDefault="002B5F69" w:rsidP="00E87ABD">
      <w:pPr>
        <w:pStyle w:val="ListParagraph"/>
      </w:pPr>
      <w:r>
        <w:t>___________________</w:t>
      </w:r>
    </w:p>
    <w:p w14:paraId="3414C2FB" w14:textId="6235D406" w:rsidR="00ED31DB" w:rsidRDefault="00ED31DB" w:rsidP="00DE66B4">
      <w:pPr>
        <w:pStyle w:val="Heading1"/>
      </w:pPr>
      <w:r>
        <w:t>Sauces &amp; Oils</w:t>
      </w:r>
    </w:p>
    <w:p w14:paraId="1B88F3A6" w14:textId="5E1FAB76" w:rsidR="00ED31DB" w:rsidRDefault="00D94DA8" w:rsidP="00E52C3A">
      <w:pPr>
        <w:pStyle w:val="ListParagraph"/>
      </w:pPr>
      <w:r>
        <w:t>Olive Oil</w:t>
      </w:r>
    </w:p>
    <w:p w14:paraId="6FF7E053" w14:textId="0CFD70BA" w:rsidR="00ED31DB" w:rsidRDefault="00D94DA8" w:rsidP="00E52C3A">
      <w:pPr>
        <w:pStyle w:val="ListParagraph"/>
      </w:pPr>
      <w:r>
        <w:t>Tomato Sauce</w:t>
      </w:r>
    </w:p>
    <w:p w14:paraId="1365B2C3" w14:textId="56E24FDD" w:rsidR="00ED31DB" w:rsidRDefault="00D94DA8" w:rsidP="00E52C3A">
      <w:pPr>
        <w:pStyle w:val="ListParagraph"/>
      </w:pPr>
      <w:r>
        <w:t xml:space="preserve">Hot Sauce </w:t>
      </w:r>
    </w:p>
    <w:p w14:paraId="1FBAC817" w14:textId="7FA2863F" w:rsidR="00D94DA8" w:rsidRDefault="00D94DA8" w:rsidP="00E52C3A">
      <w:pPr>
        <w:pStyle w:val="ListParagraph"/>
      </w:pPr>
      <w:r>
        <w:t>Soy Sauce</w:t>
      </w:r>
    </w:p>
    <w:p w14:paraId="1905277C" w14:textId="3E625618" w:rsidR="002B5F69" w:rsidRDefault="002B5F69" w:rsidP="00353E22">
      <w:pPr>
        <w:pStyle w:val="ListParagraph"/>
      </w:pPr>
      <w:r>
        <w:t>___________________</w:t>
      </w:r>
    </w:p>
    <w:p w14:paraId="2A32A549" w14:textId="5F3F700F" w:rsidR="00ED31DB" w:rsidRDefault="00ED31DB" w:rsidP="00DE66B4">
      <w:pPr>
        <w:pStyle w:val="Heading1"/>
      </w:pPr>
      <w:r>
        <w:t>Snacks</w:t>
      </w:r>
    </w:p>
    <w:p w14:paraId="73FBB73C" w14:textId="77777777" w:rsidR="00ED31DB" w:rsidRDefault="00ED31DB" w:rsidP="00E52C3A">
      <w:pPr>
        <w:pStyle w:val="ListParagraph"/>
      </w:pPr>
      <w:r>
        <w:t xml:space="preserve">Chips </w:t>
      </w:r>
    </w:p>
    <w:p w14:paraId="1AB17136" w14:textId="77777777" w:rsidR="00ED31DB" w:rsidRDefault="00ED31DB" w:rsidP="00E52C3A">
      <w:pPr>
        <w:pStyle w:val="ListParagraph"/>
      </w:pPr>
      <w:r>
        <w:t>Crackers</w:t>
      </w:r>
    </w:p>
    <w:p w14:paraId="2450D433" w14:textId="77777777" w:rsidR="00ED31DB" w:rsidRDefault="00ED31DB" w:rsidP="00E52C3A">
      <w:pPr>
        <w:pStyle w:val="ListParagraph"/>
      </w:pPr>
      <w:r>
        <w:t>Pretzels</w:t>
      </w:r>
    </w:p>
    <w:p w14:paraId="4BE9691D" w14:textId="77777777" w:rsidR="00ED31DB" w:rsidRDefault="00ED31DB" w:rsidP="00E52C3A">
      <w:pPr>
        <w:pStyle w:val="ListParagraph"/>
      </w:pPr>
      <w:r>
        <w:t>Popcorn</w:t>
      </w:r>
    </w:p>
    <w:p w14:paraId="54726D67" w14:textId="77777777" w:rsidR="00ED31DB" w:rsidRDefault="00ED31DB" w:rsidP="00E52C3A">
      <w:pPr>
        <w:pStyle w:val="ListParagraph"/>
      </w:pPr>
      <w:r>
        <w:t>Peanuts</w:t>
      </w:r>
    </w:p>
    <w:p w14:paraId="672F4FCC" w14:textId="0E15A625" w:rsidR="002B5F69" w:rsidRDefault="00ED31DB" w:rsidP="009D7C64">
      <w:pPr>
        <w:pStyle w:val="ListParagraph"/>
      </w:pPr>
      <w:r>
        <w:t>Nuts</w:t>
      </w:r>
    </w:p>
    <w:p w14:paraId="61E79BB9" w14:textId="527B91F8" w:rsidR="00D94DA8" w:rsidRDefault="00ED31DB" w:rsidP="00E52C3A">
      <w:pPr>
        <w:pStyle w:val="ListParagraph"/>
      </w:pPr>
      <w:r>
        <w:t>Candy</w:t>
      </w:r>
    </w:p>
    <w:p w14:paraId="699BB61A" w14:textId="5BF67270" w:rsidR="002B5F69" w:rsidRDefault="002B5F69" w:rsidP="00366122">
      <w:pPr>
        <w:pStyle w:val="ListParagraph"/>
      </w:pPr>
      <w:r>
        <w:t>___________________</w:t>
      </w:r>
    </w:p>
    <w:p w14:paraId="4B8C9A8F" w14:textId="2B694428" w:rsidR="00ED31DB" w:rsidRDefault="00DE66B4" w:rsidP="0047015E">
      <w:pPr>
        <w:pStyle w:val="Heading1"/>
        <w:spacing w:before="0"/>
      </w:pPr>
      <w:r>
        <w:br w:type="column"/>
      </w:r>
      <w:r w:rsidR="00ED31DB">
        <w:lastRenderedPageBreak/>
        <w:t>Bread &amp; Bakery</w:t>
      </w:r>
    </w:p>
    <w:p w14:paraId="6C122F5F" w14:textId="30B09C62" w:rsidR="00ED31DB" w:rsidRDefault="00D94DA8" w:rsidP="00E52C3A">
      <w:pPr>
        <w:pStyle w:val="ListParagraph"/>
      </w:pPr>
      <w:r>
        <w:t>Whole Wheat</w:t>
      </w:r>
    </w:p>
    <w:p w14:paraId="10B03E09" w14:textId="77777777" w:rsidR="00ED31DB" w:rsidRDefault="00ED31DB" w:rsidP="00E52C3A">
      <w:pPr>
        <w:pStyle w:val="ListParagraph"/>
      </w:pPr>
      <w:r>
        <w:t>White</w:t>
      </w:r>
    </w:p>
    <w:p w14:paraId="54488FBF" w14:textId="77777777" w:rsidR="00ED31DB" w:rsidRDefault="00ED31DB" w:rsidP="00E52C3A">
      <w:pPr>
        <w:pStyle w:val="ListParagraph"/>
      </w:pPr>
      <w:r>
        <w:t>Italian</w:t>
      </w:r>
    </w:p>
    <w:p w14:paraId="7EBF803A" w14:textId="77777777" w:rsidR="00ED31DB" w:rsidRDefault="00ED31DB" w:rsidP="00E52C3A">
      <w:pPr>
        <w:pStyle w:val="ListParagraph"/>
      </w:pPr>
      <w:r>
        <w:t>Sandwich</w:t>
      </w:r>
    </w:p>
    <w:p w14:paraId="13A73C37" w14:textId="77777777" w:rsidR="00ED31DB" w:rsidRDefault="00ED31DB" w:rsidP="00E52C3A">
      <w:pPr>
        <w:pStyle w:val="ListParagraph"/>
      </w:pPr>
      <w:r>
        <w:t>Tortillas</w:t>
      </w:r>
    </w:p>
    <w:p w14:paraId="11BDC94C" w14:textId="77777777" w:rsidR="00ED31DB" w:rsidRDefault="00ED31DB" w:rsidP="00E52C3A">
      <w:pPr>
        <w:pStyle w:val="ListParagraph"/>
      </w:pPr>
      <w:r>
        <w:t>Pies</w:t>
      </w:r>
    </w:p>
    <w:p w14:paraId="38E02EBE" w14:textId="77777777" w:rsidR="00ED31DB" w:rsidRDefault="00ED31DB" w:rsidP="00E52C3A">
      <w:pPr>
        <w:pStyle w:val="ListParagraph"/>
      </w:pPr>
      <w:r>
        <w:t>Muffins</w:t>
      </w:r>
    </w:p>
    <w:p w14:paraId="0B6E0977" w14:textId="77777777" w:rsidR="00ED31DB" w:rsidRDefault="00ED31DB" w:rsidP="00E52C3A">
      <w:pPr>
        <w:pStyle w:val="ListParagraph"/>
      </w:pPr>
      <w:r>
        <w:t>Bagels</w:t>
      </w:r>
    </w:p>
    <w:p w14:paraId="31614E0F" w14:textId="77777777" w:rsidR="00F21E95" w:rsidRDefault="00F21E95" w:rsidP="00F21E95">
      <w:pPr>
        <w:pStyle w:val="ListParagraph"/>
      </w:pPr>
      <w:r>
        <w:t>___________________</w:t>
      </w:r>
    </w:p>
    <w:p w14:paraId="2FCC4BC1" w14:textId="4C01C0C4" w:rsidR="00014D77" w:rsidRDefault="00014D77" w:rsidP="00014D77">
      <w:pPr>
        <w:pStyle w:val="ListParagraph"/>
      </w:pPr>
      <w:r>
        <w:t>___________________</w:t>
      </w:r>
    </w:p>
    <w:p w14:paraId="4AC9918A" w14:textId="0D4DF6CE" w:rsidR="00ED31DB" w:rsidRDefault="00ED31DB" w:rsidP="00DE66B4">
      <w:pPr>
        <w:pStyle w:val="Heading1"/>
      </w:pPr>
      <w:r>
        <w:t xml:space="preserve">Beverages </w:t>
      </w:r>
    </w:p>
    <w:p w14:paraId="31E13114" w14:textId="77777777" w:rsidR="00ED31DB" w:rsidRDefault="00ED31DB" w:rsidP="00E52C3A">
      <w:pPr>
        <w:pStyle w:val="ListParagraph"/>
      </w:pPr>
      <w:r>
        <w:t>Water</w:t>
      </w:r>
    </w:p>
    <w:p w14:paraId="27248CDB" w14:textId="0DE66249" w:rsidR="00ED31DB" w:rsidRDefault="00E521AA" w:rsidP="00E52C3A">
      <w:pPr>
        <w:pStyle w:val="ListParagraph"/>
      </w:pPr>
      <w:r>
        <w:t>Coffee</w:t>
      </w:r>
    </w:p>
    <w:p w14:paraId="403C7710" w14:textId="77777777" w:rsidR="00ED31DB" w:rsidRDefault="00ED31DB" w:rsidP="00E52C3A">
      <w:pPr>
        <w:pStyle w:val="ListParagraph"/>
      </w:pPr>
      <w:r>
        <w:t>Milk</w:t>
      </w:r>
    </w:p>
    <w:p w14:paraId="6AB081EB" w14:textId="77777777" w:rsidR="00ED31DB" w:rsidRDefault="00ED31DB" w:rsidP="00E52C3A">
      <w:pPr>
        <w:pStyle w:val="ListParagraph"/>
      </w:pPr>
      <w:r>
        <w:t>Juice</w:t>
      </w:r>
    </w:p>
    <w:p w14:paraId="1074FDCC" w14:textId="77777777" w:rsidR="00ED31DB" w:rsidRDefault="00ED31DB" w:rsidP="00E52C3A">
      <w:pPr>
        <w:pStyle w:val="ListParagraph"/>
      </w:pPr>
      <w:r>
        <w:t>Soda</w:t>
      </w:r>
    </w:p>
    <w:p w14:paraId="73394463" w14:textId="77777777" w:rsidR="00ED31DB" w:rsidRDefault="00ED31DB" w:rsidP="00E52C3A">
      <w:pPr>
        <w:pStyle w:val="ListParagraph"/>
      </w:pPr>
      <w:r>
        <w:t>Tea</w:t>
      </w:r>
    </w:p>
    <w:p w14:paraId="77017C87" w14:textId="77777777" w:rsidR="00ED31DB" w:rsidRDefault="00ED31DB" w:rsidP="00E52C3A">
      <w:pPr>
        <w:pStyle w:val="ListParagraph"/>
      </w:pPr>
      <w:r>
        <w:t>Beer</w:t>
      </w:r>
    </w:p>
    <w:p w14:paraId="75017847" w14:textId="77777777" w:rsidR="0095420D" w:rsidRDefault="0095420D" w:rsidP="0095420D">
      <w:pPr>
        <w:pStyle w:val="ListParagraph"/>
      </w:pPr>
      <w:r>
        <w:t>___________________</w:t>
      </w:r>
    </w:p>
    <w:p w14:paraId="589FCB4C" w14:textId="7D027802" w:rsidR="00ED31DB" w:rsidRDefault="00ED31DB" w:rsidP="00DE66B4">
      <w:pPr>
        <w:pStyle w:val="Heading1"/>
      </w:pPr>
      <w:r>
        <w:t>Pasta/Rice</w:t>
      </w:r>
    </w:p>
    <w:p w14:paraId="054705BE" w14:textId="24DDE0ED" w:rsidR="00ED31DB" w:rsidRDefault="00ED31DB" w:rsidP="00E52C3A">
      <w:pPr>
        <w:pStyle w:val="ListParagraph"/>
      </w:pPr>
      <w:r>
        <w:t>Spaghetti</w:t>
      </w:r>
    </w:p>
    <w:p w14:paraId="10B4096A" w14:textId="77777777" w:rsidR="00ED31DB" w:rsidRDefault="00ED31DB" w:rsidP="00E52C3A">
      <w:pPr>
        <w:pStyle w:val="ListParagraph"/>
      </w:pPr>
      <w:r>
        <w:t>Macaroni</w:t>
      </w:r>
    </w:p>
    <w:p w14:paraId="65D9F49B" w14:textId="77777777" w:rsidR="00ED31DB" w:rsidRDefault="00ED31DB" w:rsidP="00E52C3A">
      <w:pPr>
        <w:pStyle w:val="ListParagraph"/>
      </w:pPr>
      <w:r>
        <w:t>Noodles</w:t>
      </w:r>
    </w:p>
    <w:p w14:paraId="00FCA59C" w14:textId="77777777" w:rsidR="0095420D" w:rsidRDefault="0095420D" w:rsidP="0095420D">
      <w:pPr>
        <w:pStyle w:val="ListParagraph"/>
      </w:pPr>
      <w:r>
        <w:t>___________________</w:t>
      </w:r>
    </w:p>
    <w:p w14:paraId="3C2A87F2" w14:textId="2B77028C" w:rsidR="00ED31DB" w:rsidRDefault="00ED31DB" w:rsidP="00DE66B4">
      <w:pPr>
        <w:pStyle w:val="Heading1"/>
      </w:pPr>
      <w:r>
        <w:t>Cereal</w:t>
      </w:r>
    </w:p>
    <w:p w14:paraId="46AE1280" w14:textId="77777777" w:rsidR="00ED31DB" w:rsidRDefault="00ED31DB" w:rsidP="00E52C3A">
      <w:pPr>
        <w:pStyle w:val="ListParagraph"/>
      </w:pPr>
      <w:r>
        <w:t>Oats</w:t>
      </w:r>
    </w:p>
    <w:p w14:paraId="1F088C32" w14:textId="77777777" w:rsidR="00ED31DB" w:rsidRDefault="00ED31DB" w:rsidP="00E52C3A">
      <w:pPr>
        <w:pStyle w:val="ListParagraph"/>
      </w:pPr>
      <w:r>
        <w:t>Rice</w:t>
      </w:r>
    </w:p>
    <w:p w14:paraId="25F72FE2" w14:textId="4C1E93E5" w:rsidR="00ED31DB" w:rsidRDefault="00ED31DB" w:rsidP="00E52C3A">
      <w:pPr>
        <w:pStyle w:val="ListParagraph"/>
      </w:pPr>
      <w:r>
        <w:t>Wheat</w:t>
      </w:r>
    </w:p>
    <w:p w14:paraId="27CC2228" w14:textId="77777777" w:rsidR="0086778F" w:rsidRDefault="0086778F" w:rsidP="0086778F">
      <w:pPr>
        <w:pStyle w:val="ListParagraph"/>
      </w:pPr>
      <w:r>
        <w:t>___________________</w:t>
      </w:r>
    </w:p>
    <w:p w14:paraId="680FCC77" w14:textId="2C38C2A3" w:rsidR="00ED31DB" w:rsidRDefault="00ED31DB" w:rsidP="00DE66B4">
      <w:pPr>
        <w:pStyle w:val="Heading1"/>
      </w:pPr>
      <w:r>
        <w:t>Baking</w:t>
      </w:r>
    </w:p>
    <w:p w14:paraId="4123E538" w14:textId="63475F1E" w:rsidR="00ED31DB" w:rsidRDefault="00ED31DB" w:rsidP="00E52C3A">
      <w:pPr>
        <w:pStyle w:val="ListParagraph"/>
      </w:pPr>
      <w:r>
        <w:t>Flour</w:t>
      </w:r>
    </w:p>
    <w:p w14:paraId="191D7614" w14:textId="19A33727" w:rsidR="00ED31DB" w:rsidRDefault="00D94DA8" w:rsidP="00E52C3A">
      <w:pPr>
        <w:pStyle w:val="ListParagraph"/>
      </w:pPr>
      <w:r>
        <w:t>Baking Powder</w:t>
      </w:r>
    </w:p>
    <w:p w14:paraId="1A47A3DA" w14:textId="77777777" w:rsidR="00ED31DB" w:rsidRDefault="00ED31DB" w:rsidP="00E52C3A">
      <w:pPr>
        <w:pStyle w:val="ListParagraph"/>
      </w:pPr>
      <w:r>
        <w:t>Butter</w:t>
      </w:r>
    </w:p>
    <w:p w14:paraId="496599B8" w14:textId="1460BA7D" w:rsidR="00ED31DB" w:rsidRDefault="00ED31DB" w:rsidP="00E52C3A">
      <w:pPr>
        <w:pStyle w:val="ListParagraph"/>
      </w:pPr>
      <w:r>
        <w:t>Milk</w:t>
      </w:r>
    </w:p>
    <w:p w14:paraId="7BAB9629" w14:textId="77777777" w:rsidR="0095420D" w:rsidRDefault="0095420D" w:rsidP="0095420D">
      <w:pPr>
        <w:pStyle w:val="ListParagraph"/>
      </w:pPr>
      <w:r>
        <w:t>___________________</w:t>
      </w:r>
    </w:p>
    <w:p w14:paraId="26439143" w14:textId="311CAD2D" w:rsidR="00DE66B4" w:rsidRDefault="00DE66B4" w:rsidP="00DE66B4">
      <w:pPr>
        <w:pStyle w:val="Heading1"/>
      </w:pPr>
      <w:r>
        <w:t>Baby Items</w:t>
      </w:r>
    </w:p>
    <w:p w14:paraId="0928759C" w14:textId="2F3DE0E6" w:rsidR="00DE66B4" w:rsidRDefault="00DE66B4" w:rsidP="00DE66B4">
      <w:pPr>
        <w:pStyle w:val="ListParagraph"/>
      </w:pPr>
      <w:r>
        <w:t>Baby Food</w:t>
      </w:r>
    </w:p>
    <w:p w14:paraId="703492F9" w14:textId="10C9132A" w:rsidR="00DE66B4" w:rsidRDefault="00DE66B4" w:rsidP="00DE66B4">
      <w:pPr>
        <w:pStyle w:val="ListParagraph"/>
      </w:pPr>
      <w:r>
        <w:t>Diapers</w:t>
      </w:r>
    </w:p>
    <w:p w14:paraId="2BF7483B" w14:textId="77777777" w:rsidR="00DE66B4" w:rsidRDefault="00DE66B4" w:rsidP="00DE66B4">
      <w:pPr>
        <w:pStyle w:val="ListParagraph"/>
      </w:pPr>
      <w:r>
        <w:t>Wet Wipes</w:t>
      </w:r>
    </w:p>
    <w:p w14:paraId="360EB658" w14:textId="77777777" w:rsidR="00F21E95" w:rsidRDefault="00F21E95" w:rsidP="00F21E95">
      <w:pPr>
        <w:pStyle w:val="ListParagraph"/>
      </w:pPr>
      <w:r>
        <w:t>___________________</w:t>
      </w:r>
    </w:p>
    <w:p w14:paraId="40F472E9" w14:textId="61CADB63" w:rsidR="00ED31DB" w:rsidRDefault="00DE66B4" w:rsidP="0047015E">
      <w:pPr>
        <w:pStyle w:val="Heading1"/>
        <w:spacing w:before="0"/>
      </w:pPr>
      <w:r>
        <w:br w:type="column"/>
      </w:r>
      <w:r w:rsidR="00ED31DB">
        <w:t>Personal Care</w:t>
      </w:r>
    </w:p>
    <w:p w14:paraId="7CE9220B" w14:textId="77777777" w:rsidR="00ED31DB" w:rsidRDefault="00ED31DB" w:rsidP="00E52C3A">
      <w:pPr>
        <w:pStyle w:val="ListParagraph"/>
      </w:pPr>
      <w:r>
        <w:t>Shampoo</w:t>
      </w:r>
    </w:p>
    <w:p w14:paraId="16CBF231" w14:textId="77777777" w:rsidR="00ED31DB" w:rsidRDefault="00ED31DB" w:rsidP="00E52C3A">
      <w:pPr>
        <w:pStyle w:val="ListParagraph"/>
      </w:pPr>
      <w:r>
        <w:t>Conditioner</w:t>
      </w:r>
    </w:p>
    <w:p w14:paraId="2916EE63" w14:textId="77777777" w:rsidR="00ED31DB" w:rsidRDefault="00ED31DB" w:rsidP="00E52C3A">
      <w:pPr>
        <w:pStyle w:val="ListParagraph"/>
      </w:pPr>
      <w:r>
        <w:t>Soap</w:t>
      </w:r>
    </w:p>
    <w:p w14:paraId="6FC4025C" w14:textId="77777777" w:rsidR="00ED31DB" w:rsidRDefault="00ED31DB" w:rsidP="00E52C3A">
      <w:pPr>
        <w:pStyle w:val="ListParagraph"/>
      </w:pPr>
      <w:r>
        <w:t>Deodorant</w:t>
      </w:r>
    </w:p>
    <w:p w14:paraId="4D9B7EAE" w14:textId="77777777" w:rsidR="00ED31DB" w:rsidRDefault="00ED31DB" w:rsidP="00E52C3A">
      <w:pPr>
        <w:pStyle w:val="ListParagraph"/>
      </w:pPr>
      <w:r>
        <w:t>Toothpaste</w:t>
      </w:r>
    </w:p>
    <w:p w14:paraId="6157AB68" w14:textId="2597123A" w:rsidR="00ED31DB" w:rsidRDefault="00D94DA8" w:rsidP="00E52C3A">
      <w:pPr>
        <w:pStyle w:val="ListParagraph"/>
      </w:pPr>
      <w:r>
        <w:t>Dental Floss</w:t>
      </w:r>
    </w:p>
    <w:p w14:paraId="140D9C63" w14:textId="77777777" w:rsidR="00C35759" w:rsidRDefault="00C35759" w:rsidP="00C35759">
      <w:pPr>
        <w:pStyle w:val="ListParagraph"/>
      </w:pPr>
      <w:r>
        <w:t>___________________</w:t>
      </w:r>
    </w:p>
    <w:p w14:paraId="49453F70" w14:textId="65309694" w:rsidR="00D94DA8" w:rsidRDefault="00F21E95" w:rsidP="00C35759">
      <w:pPr>
        <w:pStyle w:val="ListParagraph"/>
      </w:pPr>
      <w:r>
        <w:t>___________________</w:t>
      </w:r>
    </w:p>
    <w:p w14:paraId="5E04C78B" w14:textId="0EB823E2" w:rsidR="00ED31DB" w:rsidRDefault="00ED31DB" w:rsidP="00DE66B4">
      <w:pPr>
        <w:pStyle w:val="Heading1"/>
      </w:pPr>
      <w:r>
        <w:t>Health Care</w:t>
      </w:r>
    </w:p>
    <w:p w14:paraId="78680578" w14:textId="05620A92" w:rsidR="00ED31DB" w:rsidRDefault="00D94DA8" w:rsidP="00E52C3A">
      <w:pPr>
        <w:pStyle w:val="ListParagraph"/>
      </w:pPr>
      <w:r>
        <w:t>Band-Aid</w:t>
      </w:r>
    </w:p>
    <w:p w14:paraId="49A6D4F7" w14:textId="19564BA2" w:rsidR="00ED31DB" w:rsidRDefault="00D94DA8" w:rsidP="00E52C3A">
      <w:pPr>
        <w:pStyle w:val="ListParagraph"/>
      </w:pPr>
      <w:r w:rsidRPr="00E52C3A">
        <w:t>Hydrogen</w:t>
      </w:r>
      <w:r>
        <w:t xml:space="preserve"> Peroxide</w:t>
      </w:r>
    </w:p>
    <w:p w14:paraId="2044D1B0" w14:textId="77777777" w:rsidR="00ED31DB" w:rsidRDefault="00ED31DB" w:rsidP="00E52C3A">
      <w:pPr>
        <w:pStyle w:val="ListParagraph"/>
      </w:pPr>
      <w:r>
        <w:t>Alcohol</w:t>
      </w:r>
    </w:p>
    <w:p w14:paraId="0B2D0B22" w14:textId="670D4E51" w:rsidR="00ED31DB" w:rsidRDefault="00ED31DB" w:rsidP="00E52C3A">
      <w:pPr>
        <w:pStyle w:val="ListParagraph"/>
      </w:pPr>
      <w:r>
        <w:t xml:space="preserve">Pain </w:t>
      </w:r>
      <w:r w:rsidR="00D94DA8">
        <w:t>Reliever</w:t>
      </w:r>
    </w:p>
    <w:p w14:paraId="6FCBE20A" w14:textId="77777777" w:rsidR="0095420D" w:rsidRDefault="0095420D" w:rsidP="0095420D">
      <w:pPr>
        <w:pStyle w:val="ListParagraph"/>
      </w:pPr>
      <w:r>
        <w:t>___________________</w:t>
      </w:r>
    </w:p>
    <w:p w14:paraId="5D5FDAAA" w14:textId="009F7738" w:rsidR="00ED31DB" w:rsidRDefault="00ED31DB" w:rsidP="00DE66B4">
      <w:pPr>
        <w:pStyle w:val="Heading1"/>
      </w:pPr>
      <w:r>
        <w:t>Paper &amp; Wrap</w:t>
      </w:r>
    </w:p>
    <w:p w14:paraId="41549901" w14:textId="2059593A" w:rsidR="00ED31DB" w:rsidRDefault="00ED31DB" w:rsidP="00E52C3A">
      <w:pPr>
        <w:pStyle w:val="ListParagraph"/>
      </w:pPr>
      <w:r>
        <w:t xml:space="preserve">Toilet </w:t>
      </w:r>
      <w:r w:rsidR="00D94DA8">
        <w:t>Paper</w:t>
      </w:r>
    </w:p>
    <w:p w14:paraId="657E8EC2" w14:textId="13761B8E" w:rsidR="00ED31DB" w:rsidRDefault="00ED31DB" w:rsidP="00E52C3A">
      <w:pPr>
        <w:pStyle w:val="ListParagraph"/>
      </w:pPr>
      <w:r>
        <w:t xml:space="preserve">Paper </w:t>
      </w:r>
      <w:r w:rsidR="00D94DA8">
        <w:t>Towels</w:t>
      </w:r>
    </w:p>
    <w:p w14:paraId="433788AF" w14:textId="77777777" w:rsidR="00ED31DB" w:rsidRDefault="00ED31DB" w:rsidP="00E52C3A">
      <w:pPr>
        <w:pStyle w:val="ListParagraph"/>
      </w:pPr>
      <w:r>
        <w:t>Tissues</w:t>
      </w:r>
    </w:p>
    <w:p w14:paraId="4483841B" w14:textId="66201FD1" w:rsidR="00ED31DB" w:rsidRDefault="00ED31DB" w:rsidP="00E52C3A">
      <w:pPr>
        <w:pStyle w:val="ListParagraph"/>
      </w:pPr>
      <w:r>
        <w:t xml:space="preserve">Aluminum </w:t>
      </w:r>
      <w:r w:rsidR="00D94DA8">
        <w:t>Foil</w:t>
      </w:r>
    </w:p>
    <w:p w14:paraId="547035C6" w14:textId="77777777" w:rsidR="0095420D" w:rsidRDefault="0095420D" w:rsidP="0095420D">
      <w:pPr>
        <w:pStyle w:val="ListParagraph"/>
      </w:pPr>
      <w:r>
        <w:t>___________________</w:t>
      </w:r>
    </w:p>
    <w:p w14:paraId="141BCC32" w14:textId="14D90DC2" w:rsidR="00ED31DB" w:rsidRDefault="00ED31DB" w:rsidP="00DE66B4">
      <w:pPr>
        <w:pStyle w:val="Heading1"/>
      </w:pPr>
      <w:r>
        <w:t xml:space="preserve">Household Supplies </w:t>
      </w:r>
    </w:p>
    <w:p w14:paraId="09754D0B" w14:textId="77777777" w:rsidR="00ED31DB" w:rsidRDefault="00ED31DB" w:rsidP="00E52C3A">
      <w:pPr>
        <w:pStyle w:val="ListParagraph"/>
      </w:pPr>
      <w:r>
        <w:t>Detergent</w:t>
      </w:r>
    </w:p>
    <w:p w14:paraId="74195F48" w14:textId="77777777" w:rsidR="00ED31DB" w:rsidRDefault="00ED31DB" w:rsidP="00E52C3A">
      <w:pPr>
        <w:pStyle w:val="ListParagraph"/>
      </w:pPr>
      <w:r>
        <w:t>Softener</w:t>
      </w:r>
    </w:p>
    <w:p w14:paraId="0C694785" w14:textId="77777777" w:rsidR="00ED31DB" w:rsidRDefault="00ED31DB" w:rsidP="00E52C3A">
      <w:pPr>
        <w:pStyle w:val="ListParagraph"/>
      </w:pPr>
      <w:r>
        <w:t>Bleach</w:t>
      </w:r>
    </w:p>
    <w:p w14:paraId="3DE95E42" w14:textId="4F8EE333" w:rsidR="00ED31DB" w:rsidRDefault="00D94DA8" w:rsidP="00E52C3A">
      <w:pPr>
        <w:pStyle w:val="ListParagraph"/>
      </w:pPr>
      <w:r>
        <w:t>Dish Soap</w:t>
      </w:r>
    </w:p>
    <w:p w14:paraId="3CD1D282" w14:textId="54695986" w:rsidR="00ED31DB" w:rsidRDefault="00D94DA8" w:rsidP="00E52C3A">
      <w:pPr>
        <w:pStyle w:val="ListParagraph"/>
      </w:pPr>
      <w:r>
        <w:t>Air Freshener</w:t>
      </w:r>
    </w:p>
    <w:p w14:paraId="58859879" w14:textId="77777777" w:rsidR="00ED31DB" w:rsidRDefault="00ED31DB" w:rsidP="00E52C3A">
      <w:pPr>
        <w:pStyle w:val="ListParagraph"/>
      </w:pPr>
      <w:r>
        <w:t>Gloves</w:t>
      </w:r>
    </w:p>
    <w:p w14:paraId="18372C3B" w14:textId="77777777" w:rsidR="00ED31DB" w:rsidRDefault="00ED31DB" w:rsidP="00E52C3A">
      <w:pPr>
        <w:pStyle w:val="ListParagraph"/>
      </w:pPr>
      <w:r>
        <w:t>Sponge</w:t>
      </w:r>
    </w:p>
    <w:p w14:paraId="3A76A76B" w14:textId="77777777" w:rsidR="0095420D" w:rsidRDefault="0095420D" w:rsidP="0095420D">
      <w:pPr>
        <w:pStyle w:val="ListParagraph"/>
      </w:pPr>
      <w:r>
        <w:t>___________________</w:t>
      </w:r>
    </w:p>
    <w:p w14:paraId="776A0CB6" w14:textId="77777777" w:rsidR="0095420D" w:rsidRDefault="0095420D" w:rsidP="0095420D">
      <w:pPr>
        <w:pStyle w:val="ListParagraph"/>
      </w:pPr>
      <w:r>
        <w:t>___________________</w:t>
      </w:r>
    </w:p>
    <w:p w14:paraId="55F0E742" w14:textId="725EEFB4" w:rsidR="00ED31DB" w:rsidRDefault="00ED31DB" w:rsidP="00DE66B4">
      <w:pPr>
        <w:pStyle w:val="Heading1"/>
      </w:pPr>
      <w:r>
        <w:t>Other items</w:t>
      </w:r>
    </w:p>
    <w:p w14:paraId="15E4A1B3" w14:textId="289135BE" w:rsidR="00ED31DB" w:rsidRDefault="002B5F69" w:rsidP="00E52C3A">
      <w:pPr>
        <w:pStyle w:val="ListParagraph"/>
      </w:pPr>
      <w:r>
        <w:t>___________________</w:t>
      </w:r>
    </w:p>
    <w:p w14:paraId="322A71DC" w14:textId="77777777" w:rsidR="002B5F69" w:rsidRDefault="002B5F69" w:rsidP="002B5F69">
      <w:pPr>
        <w:pStyle w:val="ListParagraph"/>
      </w:pPr>
      <w:r>
        <w:t>___________________</w:t>
      </w:r>
    </w:p>
    <w:p w14:paraId="215EC523" w14:textId="77777777" w:rsidR="002B5F69" w:rsidRDefault="002B5F69" w:rsidP="002B5F69">
      <w:pPr>
        <w:pStyle w:val="ListParagraph"/>
      </w:pPr>
      <w:r>
        <w:t>___________________</w:t>
      </w:r>
    </w:p>
    <w:p w14:paraId="4BBD9CBE" w14:textId="77777777" w:rsidR="002B5F69" w:rsidRDefault="002B5F69" w:rsidP="002B5F69">
      <w:pPr>
        <w:pStyle w:val="ListParagraph"/>
      </w:pPr>
      <w:r>
        <w:t>___________________</w:t>
      </w:r>
    </w:p>
    <w:p w14:paraId="4432F45F" w14:textId="77777777" w:rsidR="002B5F69" w:rsidRDefault="002B5F69" w:rsidP="002B5F69">
      <w:pPr>
        <w:pStyle w:val="ListParagraph"/>
      </w:pPr>
      <w:r>
        <w:t>___________________</w:t>
      </w:r>
    </w:p>
    <w:p w14:paraId="71D5C80F" w14:textId="77777777" w:rsidR="002B5F69" w:rsidRDefault="002B5F69" w:rsidP="002B5F69">
      <w:pPr>
        <w:pStyle w:val="ListParagraph"/>
      </w:pPr>
      <w:r>
        <w:t>___________________</w:t>
      </w:r>
    </w:p>
    <w:p w14:paraId="3168E8B4" w14:textId="6C086CE7" w:rsidR="002B5F69" w:rsidRDefault="002B5F69" w:rsidP="002B5F69">
      <w:pPr>
        <w:pStyle w:val="ListParagraph"/>
      </w:pPr>
      <w:r>
        <w:t>___________________</w:t>
      </w:r>
    </w:p>
    <w:p w14:paraId="20B4019B" w14:textId="4019805D" w:rsidR="002B5F69" w:rsidRDefault="002B5F69" w:rsidP="002B5F69">
      <w:pPr>
        <w:pStyle w:val="ListParagraph"/>
      </w:pPr>
      <w:r>
        <w:t>___________________</w:t>
      </w:r>
    </w:p>
    <w:p w14:paraId="75A7906A" w14:textId="03B8DEAD" w:rsidR="00014D77" w:rsidRDefault="00014D77" w:rsidP="00875C4B">
      <w:pPr>
        <w:pStyle w:val="ListParagraph"/>
      </w:pPr>
      <w:r>
        <w:t>___________________</w:t>
      </w:r>
    </w:p>
    <w:sectPr w:rsidR="00014D77" w:rsidSect="00C35759">
      <w:type w:val="continuous"/>
      <w:pgSz w:w="11906" w:h="16838" w:code="9"/>
      <w:pgMar w:top="1152" w:right="792" w:bottom="1008" w:left="792" w:header="720" w:footer="720" w:gutter="0"/>
      <w:pgNumType w:start="0"/>
      <w:cols w:num="4" w:sep="1"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527B" w14:textId="77777777" w:rsidR="009568E7" w:rsidRDefault="009568E7" w:rsidP="00526A1D">
      <w:r>
        <w:separator/>
      </w:r>
    </w:p>
  </w:endnote>
  <w:endnote w:type="continuationSeparator" w:id="0">
    <w:p w14:paraId="7BE9CA96" w14:textId="77777777" w:rsidR="009568E7" w:rsidRDefault="009568E7" w:rsidP="0052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  <w:embedRegular r:id="rId1" w:fontKey="{B6BAB7A3-5014-4C11-BC63-6E73BBBD9E76}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  <w:embedRegular r:id="rId2" w:fontKey="{58274FE0-21B1-424E-9C3D-DCB1447F89F1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fontKey="{F6F758F5-6165-4C85-B005-D5A180794B1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079B" w14:textId="1E696D42" w:rsidR="00D555A3" w:rsidRDefault="00D555A3" w:rsidP="0047015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986C" w14:textId="77777777" w:rsidR="009568E7" w:rsidRDefault="009568E7" w:rsidP="00526A1D">
      <w:bookmarkStart w:id="0" w:name="_Hlk494096056"/>
      <w:bookmarkEnd w:id="0"/>
      <w:r>
        <w:separator/>
      </w:r>
    </w:p>
  </w:footnote>
  <w:footnote w:type="continuationSeparator" w:id="0">
    <w:p w14:paraId="5AF74BB6" w14:textId="77777777" w:rsidR="009568E7" w:rsidRDefault="009568E7" w:rsidP="00526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C3C318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6.65pt;height:59.05pt;visibility:visible" o:gfxdata="" o:bullet="t">
        <v:imagedata r:id="rId1" o:title="" cropleft="-1678f" cropright="-983f"/>
      </v:shape>
    </w:pict>
  </w:numPicBullet>
  <w:abstractNum w:abstractNumId="0" w15:restartNumberingAfterBreak="0">
    <w:nsid w:val="FFFFFF7C"/>
    <w:multiLevelType w:val="singleLevel"/>
    <w:tmpl w:val="52F86D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84A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8612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12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342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A058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8E3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E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E6D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509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12B33"/>
    <w:multiLevelType w:val="hybridMultilevel"/>
    <w:tmpl w:val="F55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56D"/>
    <w:multiLevelType w:val="hybridMultilevel"/>
    <w:tmpl w:val="A86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D13DE"/>
    <w:multiLevelType w:val="hybridMultilevel"/>
    <w:tmpl w:val="DE52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E1209"/>
    <w:multiLevelType w:val="hybridMultilevel"/>
    <w:tmpl w:val="2502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31DA5"/>
    <w:multiLevelType w:val="hybridMultilevel"/>
    <w:tmpl w:val="0ED2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26E0D"/>
    <w:multiLevelType w:val="hybridMultilevel"/>
    <w:tmpl w:val="5556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44B45"/>
    <w:multiLevelType w:val="hybridMultilevel"/>
    <w:tmpl w:val="2082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41829"/>
    <w:multiLevelType w:val="hybridMultilevel"/>
    <w:tmpl w:val="14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B366F"/>
    <w:multiLevelType w:val="hybridMultilevel"/>
    <w:tmpl w:val="E4A0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B4EA4"/>
    <w:multiLevelType w:val="hybridMultilevel"/>
    <w:tmpl w:val="DE5C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37043"/>
    <w:multiLevelType w:val="hybridMultilevel"/>
    <w:tmpl w:val="347E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B0771"/>
    <w:multiLevelType w:val="hybridMultilevel"/>
    <w:tmpl w:val="27C8AA98"/>
    <w:lvl w:ilvl="0" w:tplc="1E0AADA6">
      <w:start w:val="1"/>
      <w:numFmt w:val="bullet"/>
      <w:pStyle w:val="Note"/>
      <w:lvlText w:val=""/>
      <w:lvlJc w:val="left"/>
      <w:pPr>
        <w:ind w:left="720" w:hanging="360"/>
      </w:pPr>
      <w:rPr>
        <w:rFonts w:ascii="Webdings" w:hAnsi="Webdings" w:hint="default"/>
        <w:color w:val="E84C2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368BD"/>
    <w:multiLevelType w:val="hybridMultilevel"/>
    <w:tmpl w:val="DC72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140AB"/>
    <w:multiLevelType w:val="hybridMultilevel"/>
    <w:tmpl w:val="E31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C2E47"/>
    <w:multiLevelType w:val="hybridMultilevel"/>
    <w:tmpl w:val="0D5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65D17"/>
    <w:multiLevelType w:val="hybridMultilevel"/>
    <w:tmpl w:val="E860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252E1"/>
    <w:multiLevelType w:val="hybridMultilevel"/>
    <w:tmpl w:val="79BA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962CF"/>
    <w:multiLevelType w:val="multilevel"/>
    <w:tmpl w:val="94E0D05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8ED67FC"/>
    <w:multiLevelType w:val="multilevel"/>
    <w:tmpl w:val="C61821B4"/>
    <w:lvl w:ilvl="0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position w:val="-4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A21BA"/>
    <w:multiLevelType w:val="hybridMultilevel"/>
    <w:tmpl w:val="FF0062C4"/>
    <w:lvl w:ilvl="0" w:tplc="A606BB02">
      <w:start w:val="1"/>
      <w:numFmt w:val="bullet"/>
      <w:pStyle w:val="ListParagraph"/>
      <w:lvlText w:val="¨"/>
      <w:lvlJc w:val="left"/>
      <w:pPr>
        <w:ind w:left="360" w:hanging="360"/>
      </w:pPr>
      <w:rPr>
        <w:rFonts w:ascii="Wingdings" w:hAnsi="Wingdings" w:hint="default"/>
        <w:position w:val="-4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059A3"/>
    <w:multiLevelType w:val="hybridMultilevel"/>
    <w:tmpl w:val="BBB4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18295">
    <w:abstractNumId w:val="17"/>
  </w:num>
  <w:num w:numId="2" w16cid:durableId="1742217857">
    <w:abstractNumId w:val="14"/>
  </w:num>
  <w:num w:numId="3" w16cid:durableId="1123619263">
    <w:abstractNumId w:val="10"/>
  </w:num>
  <w:num w:numId="4" w16cid:durableId="1224297999">
    <w:abstractNumId w:val="11"/>
  </w:num>
  <w:num w:numId="5" w16cid:durableId="1288700050">
    <w:abstractNumId w:val="19"/>
  </w:num>
  <w:num w:numId="6" w16cid:durableId="122768985">
    <w:abstractNumId w:val="24"/>
  </w:num>
  <w:num w:numId="7" w16cid:durableId="420487196">
    <w:abstractNumId w:val="12"/>
  </w:num>
  <w:num w:numId="8" w16cid:durableId="1045058491">
    <w:abstractNumId w:val="15"/>
  </w:num>
  <w:num w:numId="9" w16cid:durableId="999314624">
    <w:abstractNumId w:val="13"/>
  </w:num>
  <w:num w:numId="10" w16cid:durableId="1553231893">
    <w:abstractNumId w:val="26"/>
  </w:num>
  <w:num w:numId="11" w16cid:durableId="292371444">
    <w:abstractNumId w:val="20"/>
  </w:num>
  <w:num w:numId="12" w16cid:durableId="87895971">
    <w:abstractNumId w:val="27"/>
  </w:num>
  <w:num w:numId="13" w16cid:durableId="1368484068">
    <w:abstractNumId w:val="23"/>
  </w:num>
  <w:num w:numId="14" w16cid:durableId="392507006">
    <w:abstractNumId w:val="25"/>
  </w:num>
  <w:num w:numId="15" w16cid:durableId="30569594">
    <w:abstractNumId w:val="18"/>
  </w:num>
  <w:num w:numId="16" w16cid:durableId="1499809567">
    <w:abstractNumId w:val="30"/>
  </w:num>
  <w:num w:numId="17" w16cid:durableId="5057412">
    <w:abstractNumId w:val="16"/>
  </w:num>
  <w:num w:numId="18" w16cid:durableId="684986580">
    <w:abstractNumId w:val="22"/>
  </w:num>
  <w:num w:numId="19" w16cid:durableId="954601502">
    <w:abstractNumId w:val="9"/>
  </w:num>
  <w:num w:numId="20" w16cid:durableId="1408842481">
    <w:abstractNumId w:val="7"/>
  </w:num>
  <w:num w:numId="21" w16cid:durableId="1924026411">
    <w:abstractNumId w:val="6"/>
  </w:num>
  <w:num w:numId="22" w16cid:durableId="613944210">
    <w:abstractNumId w:val="5"/>
  </w:num>
  <w:num w:numId="23" w16cid:durableId="500122572">
    <w:abstractNumId w:val="4"/>
  </w:num>
  <w:num w:numId="24" w16cid:durableId="417482264">
    <w:abstractNumId w:val="8"/>
  </w:num>
  <w:num w:numId="25" w16cid:durableId="136842284">
    <w:abstractNumId w:val="3"/>
  </w:num>
  <w:num w:numId="26" w16cid:durableId="844979098">
    <w:abstractNumId w:val="2"/>
  </w:num>
  <w:num w:numId="27" w16cid:durableId="425270116">
    <w:abstractNumId w:val="1"/>
  </w:num>
  <w:num w:numId="28" w16cid:durableId="1838301621">
    <w:abstractNumId w:val="0"/>
  </w:num>
  <w:num w:numId="29" w16cid:durableId="1868711576">
    <w:abstractNumId w:val="21"/>
  </w:num>
  <w:num w:numId="30" w16cid:durableId="1312363709">
    <w:abstractNumId w:val="29"/>
  </w:num>
  <w:num w:numId="31" w16cid:durableId="70733827">
    <w:abstractNumId w:val="29"/>
  </w:num>
  <w:num w:numId="32" w16cid:durableId="2031494655">
    <w:abstractNumId w:val="28"/>
  </w:num>
  <w:num w:numId="33" w16cid:durableId="348603723">
    <w:abstractNumId w:val="29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2NjIxNzIxMTE3NzNV0lEKTi0uzszPAykwNK0FACJoyI8tAAAA"/>
  </w:docVars>
  <w:rsids>
    <w:rsidRoot w:val="00ED31DB"/>
    <w:rsid w:val="000028CA"/>
    <w:rsid w:val="00013AC7"/>
    <w:rsid w:val="00014D77"/>
    <w:rsid w:val="000529F5"/>
    <w:rsid w:val="000769FE"/>
    <w:rsid w:val="00076BFA"/>
    <w:rsid w:val="00093180"/>
    <w:rsid w:val="000970CA"/>
    <w:rsid w:val="000C30B9"/>
    <w:rsid w:val="000D6C06"/>
    <w:rsid w:val="000F047F"/>
    <w:rsid w:val="000F1802"/>
    <w:rsid w:val="001055F8"/>
    <w:rsid w:val="0011181D"/>
    <w:rsid w:val="001401B7"/>
    <w:rsid w:val="0014349F"/>
    <w:rsid w:val="00162B3E"/>
    <w:rsid w:val="0019335E"/>
    <w:rsid w:val="001A202A"/>
    <w:rsid w:val="001B03E4"/>
    <w:rsid w:val="001C2304"/>
    <w:rsid w:val="001C522C"/>
    <w:rsid w:val="001D01CD"/>
    <w:rsid w:val="001D4A08"/>
    <w:rsid w:val="001E527F"/>
    <w:rsid w:val="001F6F43"/>
    <w:rsid w:val="00212046"/>
    <w:rsid w:val="0022104C"/>
    <w:rsid w:val="0022440E"/>
    <w:rsid w:val="002461BC"/>
    <w:rsid w:val="00250F5B"/>
    <w:rsid w:val="00251048"/>
    <w:rsid w:val="002541D4"/>
    <w:rsid w:val="00265390"/>
    <w:rsid w:val="002706A1"/>
    <w:rsid w:val="002838A2"/>
    <w:rsid w:val="0028733E"/>
    <w:rsid w:val="002A5672"/>
    <w:rsid w:val="002B5F69"/>
    <w:rsid w:val="002C41AF"/>
    <w:rsid w:val="002D1D3A"/>
    <w:rsid w:val="002D2EBB"/>
    <w:rsid w:val="002D730F"/>
    <w:rsid w:val="002E2950"/>
    <w:rsid w:val="002E6432"/>
    <w:rsid w:val="002F4B9A"/>
    <w:rsid w:val="003034F9"/>
    <w:rsid w:val="003041B4"/>
    <w:rsid w:val="00305D77"/>
    <w:rsid w:val="003072F9"/>
    <w:rsid w:val="0031430D"/>
    <w:rsid w:val="003223F8"/>
    <w:rsid w:val="00326192"/>
    <w:rsid w:val="00376593"/>
    <w:rsid w:val="00377B5B"/>
    <w:rsid w:val="00381FD1"/>
    <w:rsid w:val="003A5FDF"/>
    <w:rsid w:val="003B433D"/>
    <w:rsid w:val="003C0504"/>
    <w:rsid w:val="003D2D6B"/>
    <w:rsid w:val="003E42A2"/>
    <w:rsid w:val="003E6F7B"/>
    <w:rsid w:val="0040245F"/>
    <w:rsid w:val="00405F65"/>
    <w:rsid w:val="00411C33"/>
    <w:rsid w:val="00413745"/>
    <w:rsid w:val="004153ED"/>
    <w:rsid w:val="004457EA"/>
    <w:rsid w:val="004560BB"/>
    <w:rsid w:val="0047015E"/>
    <w:rsid w:val="004C33C6"/>
    <w:rsid w:val="004C50B4"/>
    <w:rsid w:val="004C5533"/>
    <w:rsid w:val="004D0F99"/>
    <w:rsid w:val="004D783D"/>
    <w:rsid w:val="004E06E5"/>
    <w:rsid w:val="0050575C"/>
    <w:rsid w:val="00507477"/>
    <w:rsid w:val="00526A1D"/>
    <w:rsid w:val="0054167A"/>
    <w:rsid w:val="00574E5B"/>
    <w:rsid w:val="00580F9F"/>
    <w:rsid w:val="00595D90"/>
    <w:rsid w:val="005A36E0"/>
    <w:rsid w:val="005C05A7"/>
    <w:rsid w:val="005C5B89"/>
    <w:rsid w:val="005D28D7"/>
    <w:rsid w:val="005D4BDC"/>
    <w:rsid w:val="005E3EB3"/>
    <w:rsid w:val="005E6755"/>
    <w:rsid w:val="005F2CBF"/>
    <w:rsid w:val="005F6144"/>
    <w:rsid w:val="00602C5C"/>
    <w:rsid w:val="0061434F"/>
    <w:rsid w:val="00617F63"/>
    <w:rsid w:val="00630DBA"/>
    <w:rsid w:val="00633C91"/>
    <w:rsid w:val="006342FA"/>
    <w:rsid w:val="00640AE3"/>
    <w:rsid w:val="006463FE"/>
    <w:rsid w:val="006523FB"/>
    <w:rsid w:val="00653873"/>
    <w:rsid w:val="006559B7"/>
    <w:rsid w:val="00670410"/>
    <w:rsid w:val="0067491D"/>
    <w:rsid w:val="00676BB6"/>
    <w:rsid w:val="00676DED"/>
    <w:rsid w:val="0069668D"/>
    <w:rsid w:val="006A5E51"/>
    <w:rsid w:val="006B25A0"/>
    <w:rsid w:val="006E39B8"/>
    <w:rsid w:val="006E3D83"/>
    <w:rsid w:val="006E558E"/>
    <w:rsid w:val="00706388"/>
    <w:rsid w:val="0071240D"/>
    <w:rsid w:val="007141BD"/>
    <w:rsid w:val="007173C5"/>
    <w:rsid w:val="00721C22"/>
    <w:rsid w:val="00725B67"/>
    <w:rsid w:val="00755A86"/>
    <w:rsid w:val="00757C25"/>
    <w:rsid w:val="007652B0"/>
    <w:rsid w:val="007A2CA4"/>
    <w:rsid w:val="007B0772"/>
    <w:rsid w:val="007B477F"/>
    <w:rsid w:val="007C2572"/>
    <w:rsid w:val="007D5AAA"/>
    <w:rsid w:val="007D663F"/>
    <w:rsid w:val="008338FD"/>
    <w:rsid w:val="008364DC"/>
    <w:rsid w:val="00844806"/>
    <w:rsid w:val="00844B90"/>
    <w:rsid w:val="00862653"/>
    <w:rsid w:val="00863298"/>
    <w:rsid w:val="0086778F"/>
    <w:rsid w:val="00881CF2"/>
    <w:rsid w:val="00887CD6"/>
    <w:rsid w:val="00896FE5"/>
    <w:rsid w:val="008B470E"/>
    <w:rsid w:val="008B583C"/>
    <w:rsid w:val="008D3076"/>
    <w:rsid w:val="008F7960"/>
    <w:rsid w:val="00920D62"/>
    <w:rsid w:val="00930F1F"/>
    <w:rsid w:val="00951ECF"/>
    <w:rsid w:val="009538B3"/>
    <w:rsid w:val="0095420D"/>
    <w:rsid w:val="009568E7"/>
    <w:rsid w:val="009677CD"/>
    <w:rsid w:val="00982C5E"/>
    <w:rsid w:val="009843A2"/>
    <w:rsid w:val="00987E23"/>
    <w:rsid w:val="00996C9A"/>
    <w:rsid w:val="009A0A68"/>
    <w:rsid w:val="009B7AB7"/>
    <w:rsid w:val="009C7B86"/>
    <w:rsid w:val="009F046D"/>
    <w:rsid w:val="009F2084"/>
    <w:rsid w:val="009F3A55"/>
    <w:rsid w:val="00A23A55"/>
    <w:rsid w:val="00A42218"/>
    <w:rsid w:val="00A42D03"/>
    <w:rsid w:val="00A66D09"/>
    <w:rsid w:val="00A67E34"/>
    <w:rsid w:val="00A72253"/>
    <w:rsid w:val="00A94719"/>
    <w:rsid w:val="00AB2527"/>
    <w:rsid w:val="00AB5A5C"/>
    <w:rsid w:val="00AE1FC3"/>
    <w:rsid w:val="00AE4393"/>
    <w:rsid w:val="00AE6E7C"/>
    <w:rsid w:val="00B01505"/>
    <w:rsid w:val="00B033B7"/>
    <w:rsid w:val="00B31FE5"/>
    <w:rsid w:val="00B610EF"/>
    <w:rsid w:val="00BA1427"/>
    <w:rsid w:val="00BA473B"/>
    <w:rsid w:val="00BB7FDA"/>
    <w:rsid w:val="00BD70FA"/>
    <w:rsid w:val="00C025BF"/>
    <w:rsid w:val="00C0484B"/>
    <w:rsid w:val="00C2153C"/>
    <w:rsid w:val="00C25207"/>
    <w:rsid w:val="00C35759"/>
    <w:rsid w:val="00C57395"/>
    <w:rsid w:val="00C61893"/>
    <w:rsid w:val="00C65E4D"/>
    <w:rsid w:val="00C73BA7"/>
    <w:rsid w:val="00C82625"/>
    <w:rsid w:val="00C85285"/>
    <w:rsid w:val="00C86DDB"/>
    <w:rsid w:val="00CA5A1B"/>
    <w:rsid w:val="00CB1A2E"/>
    <w:rsid w:val="00CB6E6F"/>
    <w:rsid w:val="00CC56AC"/>
    <w:rsid w:val="00CD501F"/>
    <w:rsid w:val="00CE56FD"/>
    <w:rsid w:val="00D12CBB"/>
    <w:rsid w:val="00D1408D"/>
    <w:rsid w:val="00D1491E"/>
    <w:rsid w:val="00D2653B"/>
    <w:rsid w:val="00D500D8"/>
    <w:rsid w:val="00D555A3"/>
    <w:rsid w:val="00D75271"/>
    <w:rsid w:val="00D94DA8"/>
    <w:rsid w:val="00DA75BF"/>
    <w:rsid w:val="00DC2047"/>
    <w:rsid w:val="00DD3109"/>
    <w:rsid w:val="00DE0C30"/>
    <w:rsid w:val="00DE162D"/>
    <w:rsid w:val="00DE66B4"/>
    <w:rsid w:val="00E023A2"/>
    <w:rsid w:val="00E03198"/>
    <w:rsid w:val="00E06D53"/>
    <w:rsid w:val="00E07760"/>
    <w:rsid w:val="00E07DD7"/>
    <w:rsid w:val="00E23E6B"/>
    <w:rsid w:val="00E4503D"/>
    <w:rsid w:val="00E46F67"/>
    <w:rsid w:val="00E521AA"/>
    <w:rsid w:val="00E52C3A"/>
    <w:rsid w:val="00E55839"/>
    <w:rsid w:val="00E72146"/>
    <w:rsid w:val="00E7686F"/>
    <w:rsid w:val="00E91D5D"/>
    <w:rsid w:val="00EA0472"/>
    <w:rsid w:val="00EA325F"/>
    <w:rsid w:val="00EB4CF7"/>
    <w:rsid w:val="00EC47B0"/>
    <w:rsid w:val="00ED31DB"/>
    <w:rsid w:val="00EE033E"/>
    <w:rsid w:val="00EE23F2"/>
    <w:rsid w:val="00EE493B"/>
    <w:rsid w:val="00EF2B24"/>
    <w:rsid w:val="00EF343E"/>
    <w:rsid w:val="00EF5137"/>
    <w:rsid w:val="00EF7CFA"/>
    <w:rsid w:val="00F02042"/>
    <w:rsid w:val="00F21E95"/>
    <w:rsid w:val="00F41000"/>
    <w:rsid w:val="00F42508"/>
    <w:rsid w:val="00F47892"/>
    <w:rsid w:val="00F546A3"/>
    <w:rsid w:val="00F750A0"/>
    <w:rsid w:val="00F80973"/>
    <w:rsid w:val="00F8587A"/>
    <w:rsid w:val="00F96FAC"/>
    <w:rsid w:val="00FD6274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CC5B"/>
  <w15:chartTrackingRefBased/>
  <w15:docId w15:val="{330E61EB-E48B-4AAD-97BC-4E1E7A2F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DA8"/>
    <w:pPr>
      <w:keepLines/>
      <w:spacing w:after="240" w:line="300" w:lineRule="auto"/>
      <w:jc w:val="both"/>
    </w:pPr>
    <w:rPr>
      <w:rFonts w:eastAsiaTheme="minorEastAsia"/>
      <w:color w:val="595959" w:themeColor="text1" w:themeTint="A6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1"/>
    <w:qFormat/>
    <w:rsid w:val="00DE66B4"/>
    <w:pPr>
      <w:keepNext/>
      <w:suppressAutoHyphens/>
      <w:spacing w:before="240" w:after="60" w:line="216" w:lineRule="auto"/>
      <w:jc w:val="left"/>
      <w:outlineLvl w:val="0"/>
    </w:pPr>
    <w:rPr>
      <w:rFonts w:asciiTheme="majorHAnsi" w:hAnsiTheme="majorHAnsi"/>
      <w:caps/>
      <w:color w:val="E84C22" w:themeColor="accent1"/>
      <w:sz w:val="22"/>
      <w:szCs w:val="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26192"/>
    <w:pPr>
      <w:keepNext/>
      <w:spacing w:before="360" w:line="240" w:lineRule="auto"/>
      <w:jc w:val="left"/>
      <w:outlineLvl w:val="1"/>
    </w:pPr>
    <w:rPr>
      <w:rFonts w:asciiTheme="majorHAnsi" w:hAnsiTheme="majorHAnsi"/>
      <w:caps/>
      <w:color w:val="D96D4B" w:themeColor="accent3" w:themeTint="BF"/>
      <w:spacing w:val="16"/>
      <w:sz w:val="36"/>
      <w:szCs w:val="25"/>
    </w:rPr>
  </w:style>
  <w:style w:type="paragraph" w:styleId="Heading3">
    <w:name w:val="heading 3"/>
    <w:next w:val="Normal"/>
    <w:link w:val="Heading3Char"/>
    <w:uiPriority w:val="1"/>
    <w:unhideWhenUsed/>
    <w:qFormat/>
    <w:rsid w:val="00526A1D"/>
    <w:pPr>
      <w:keepNext/>
      <w:keepLines/>
      <w:spacing w:before="240" w:after="120"/>
      <w:outlineLvl w:val="2"/>
    </w:pPr>
    <w:rPr>
      <w:rFonts w:asciiTheme="majorHAnsi" w:hAnsiTheme="majorHAnsi" w:cs="Arial"/>
      <w:caps/>
      <w:noProof/>
      <w:color w:val="FFBD47" w:themeColor="accent2"/>
      <w:sz w:val="26"/>
      <w:szCs w:val="24"/>
      <w:lang w:val="fr-FR"/>
    </w:rPr>
  </w:style>
  <w:style w:type="paragraph" w:styleId="Heading4">
    <w:name w:val="heading 4"/>
    <w:next w:val="Normal"/>
    <w:link w:val="Heading4Char"/>
    <w:uiPriority w:val="1"/>
    <w:unhideWhenUsed/>
    <w:qFormat/>
    <w:rsid w:val="00526A1D"/>
    <w:pPr>
      <w:keepNext/>
      <w:keepLines/>
      <w:spacing w:before="120" w:after="0"/>
      <w:contextualSpacing/>
      <w:outlineLvl w:val="3"/>
    </w:pPr>
    <w:rPr>
      <w:rFonts w:asciiTheme="majorHAnsi" w:hAnsiTheme="majorHAnsi" w:cs="Arial"/>
      <w:caps/>
      <w:spacing w:val="20"/>
      <w:sz w:val="21"/>
    </w:rPr>
  </w:style>
  <w:style w:type="paragraph" w:styleId="Heading5">
    <w:name w:val="heading 5"/>
    <w:basedOn w:val="Normal"/>
    <w:next w:val="Normal"/>
    <w:link w:val="Heading5Char"/>
    <w:uiPriority w:val="1"/>
    <w:rsid w:val="005A36E0"/>
    <w:pPr>
      <w:keepNext/>
      <w:spacing w:before="120" w:after="120"/>
      <w:outlineLvl w:val="4"/>
    </w:pPr>
    <w:rPr>
      <w:b/>
      <w:sz w:val="18"/>
    </w:rPr>
  </w:style>
  <w:style w:type="paragraph" w:styleId="Heading6">
    <w:name w:val="heading 6"/>
    <w:basedOn w:val="Normal"/>
    <w:next w:val="Normal"/>
    <w:link w:val="Heading6Char"/>
    <w:uiPriority w:val="1"/>
    <w:rsid w:val="00E7686F"/>
    <w:pPr>
      <w:keepNext/>
      <w:pBdr>
        <w:top w:val="nil"/>
        <w:left w:val="nil"/>
        <w:bottom w:val="nil"/>
        <w:right w:val="nil"/>
        <w:between w:val="nil"/>
      </w:pBdr>
      <w:spacing w:after="80"/>
      <w:jc w:val="left"/>
      <w:outlineLvl w:val="5"/>
    </w:pPr>
    <w:rPr>
      <w:rFonts w:eastAsia="Arial"/>
      <w:i/>
      <w:color w:val="66666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61434F"/>
    <w:pPr>
      <w:spacing w:line="240" w:lineRule="auto"/>
      <w:jc w:val="center"/>
    </w:pPr>
    <w:rPr>
      <w:caps/>
      <w:color w:val="FF8427" w:themeColor="accent4"/>
      <w:spacing w:val="60"/>
      <w:sz w:val="96"/>
    </w:rPr>
  </w:style>
  <w:style w:type="character" w:customStyle="1" w:styleId="TitleChar">
    <w:name w:val="Title Char"/>
    <w:basedOn w:val="DefaultParagraphFont"/>
    <w:link w:val="Title"/>
    <w:uiPriority w:val="1"/>
    <w:rsid w:val="0061434F"/>
    <w:rPr>
      <w:rFonts w:eastAsiaTheme="minorEastAsia"/>
      <w:caps/>
      <w:color w:val="FF8427" w:themeColor="accent4"/>
      <w:spacing w:val="60"/>
      <w:sz w:val="96"/>
      <w:szCs w:val="21"/>
    </w:rPr>
  </w:style>
  <w:style w:type="table" w:styleId="TableGrid">
    <w:name w:val="Table Grid"/>
    <w:basedOn w:val="TableNormal"/>
    <w:uiPriority w:val="39"/>
    <w:rsid w:val="007B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DE66B4"/>
    <w:rPr>
      <w:rFonts w:asciiTheme="majorHAnsi" w:eastAsiaTheme="minorEastAsia" w:hAnsiTheme="majorHAnsi"/>
      <w:caps/>
      <w:color w:val="E84C22" w:themeColor="accent1"/>
      <w:szCs w:val="6"/>
    </w:rPr>
  </w:style>
  <w:style w:type="paragraph" w:styleId="ListParagraph">
    <w:name w:val="List Paragraph"/>
    <w:basedOn w:val="Normal"/>
    <w:uiPriority w:val="34"/>
    <w:rsid w:val="002B5F69"/>
    <w:pPr>
      <w:numPr>
        <w:numId w:val="30"/>
      </w:numPr>
      <w:spacing w:after="120" w:line="288" w:lineRule="auto"/>
      <w:contextualSpacing/>
    </w:pPr>
  </w:style>
  <w:style w:type="character" w:styleId="IntenseEmphasis">
    <w:name w:val="Intense Emphasis"/>
    <w:uiPriority w:val="21"/>
    <w:qFormat/>
    <w:rsid w:val="0022104C"/>
    <w:rPr>
      <w:smallCaps/>
      <w:color w:val="E84C22" w:themeColor="accent1"/>
      <w:spacing w:val="20"/>
    </w:rPr>
  </w:style>
  <w:style w:type="paragraph" w:styleId="Header">
    <w:name w:val="header"/>
    <w:link w:val="HeaderChar"/>
    <w:uiPriority w:val="99"/>
    <w:unhideWhenUsed/>
    <w:rsid w:val="00630DBA"/>
    <w:pPr>
      <w:spacing w:after="0" w:line="240" w:lineRule="auto"/>
      <w:ind w:left="5040"/>
      <w:jc w:val="right"/>
    </w:pPr>
    <w:rPr>
      <w:rFonts w:ascii="Arial Narrow" w:hAnsi="Arial Narrow" w:cs="Arial"/>
      <w:caps/>
      <w:noProof/>
      <w:color w:val="FFBD47" w:themeColor="accent2"/>
      <w:spacing w:val="20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30DBA"/>
    <w:rPr>
      <w:rFonts w:ascii="Arial Narrow" w:hAnsi="Arial Narrow" w:cs="Arial"/>
      <w:caps/>
      <w:noProof/>
      <w:color w:val="FFBD47" w:themeColor="accent2"/>
      <w:spacing w:val="20"/>
      <w:sz w:val="18"/>
    </w:rPr>
  </w:style>
  <w:style w:type="paragraph" w:styleId="Footer">
    <w:name w:val="footer"/>
    <w:basedOn w:val="Normal"/>
    <w:link w:val="FooterChar"/>
    <w:uiPriority w:val="99"/>
    <w:unhideWhenUsed/>
    <w:rsid w:val="00C82625"/>
    <w:pPr>
      <w:tabs>
        <w:tab w:val="right" w:pos="10710"/>
      </w:tabs>
      <w:spacing w:after="0" w:line="240" w:lineRule="auto"/>
      <w:jc w:val="left"/>
    </w:pPr>
    <w:rPr>
      <w:bCs/>
      <w:caps/>
      <w:spacing w:val="4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82625"/>
    <w:rPr>
      <w:rFonts w:eastAsiaTheme="minorEastAsia"/>
      <w:bCs/>
      <w:caps/>
      <w:spacing w:val="40"/>
      <w:sz w:val="16"/>
      <w:szCs w:val="21"/>
    </w:rPr>
  </w:style>
  <w:style w:type="character" w:customStyle="1" w:styleId="Heading2Char">
    <w:name w:val="Heading 2 Char"/>
    <w:basedOn w:val="DefaultParagraphFont"/>
    <w:link w:val="Heading2"/>
    <w:uiPriority w:val="1"/>
    <w:rsid w:val="00326192"/>
    <w:rPr>
      <w:rFonts w:asciiTheme="majorHAnsi" w:eastAsiaTheme="minorEastAsia" w:hAnsiTheme="majorHAnsi"/>
      <w:caps/>
      <w:color w:val="D96D4B" w:themeColor="accent3" w:themeTint="BF"/>
      <w:spacing w:val="16"/>
      <w:sz w:val="36"/>
      <w:szCs w:val="25"/>
    </w:rPr>
  </w:style>
  <w:style w:type="character" w:customStyle="1" w:styleId="Heading3Char">
    <w:name w:val="Heading 3 Char"/>
    <w:basedOn w:val="DefaultParagraphFont"/>
    <w:link w:val="Heading3"/>
    <w:uiPriority w:val="1"/>
    <w:rsid w:val="00526A1D"/>
    <w:rPr>
      <w:rFonts w:asciiTheme="majorHAnsi" w:hAnsiTheme="majorHAnsi" w:cs="Arial"/>
      <w:caps/>
      <w:noProof/>
      <w:color w:val="FFBD47" w:themeColor="accent2"/>
      <w:sz w:val="26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1"/>
    <w:rsid w:val="00526A1D"/>
    <w:rPr>
      <w:rFonts w:asciiTheme="majorHAnsi" w:hAnsiTheme="majorHAnsi" w:cs="Arial"/>
      <w:caps/>
      <w:spacing w:val="20"/>
      <w:sz w:val="21"/>
    </w:rPr>
  </w:style>
  <w:style w:type="paragraph" w:customStyle="1" w:styleId="TableText">
    <w:name w:val="Table Text"/>
    <w:basedOn w:val="Normal"/>
    <w:uiPriority w:val="99"/>
    <w:qFormat/>
    <w:rsid w:val="00920D62"/>
    <w:pPr>
      <w:spacing w:after="0" w:line="240" w:lineRule="auto"/>
      <w:jc w:val="left"/>
    </w:pPr>
    <w:rPr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61434F"/>
    <w:pPr>
      <w:spacing w:line="240" w:lineRule="auto"/>
      <w:jc w:val="center"/>
    </w:pPr>
    <w:rPr>
      <w:rFonts w:asciiTheme="majorHAnsi" w:hAnsiTheme="majorHAnsi"/>
      <w:color w:val="FFBD47" w:themeColor="accent2"/>
      <w:sz w:val="48"/>
    </w:rPr>
  </w:style>
  <w:style w:type="character" w:customStyle="1" w:styleId="SubtitleChar">
    <w:name w:val="Subtitle Char"/>
    <w:basedOn w:val="DefaultParagraphFont"/>
    <w:link w:val="Subtitle"/>
    <w:uiPriority w:val="1"/>
    <w:rsid w:val="0061434F"/>
    <w:rPr>
      <w:rFonts w:asciiTheme="majorHAnsi" w:eastAsiaTheme="minorEastAsia" w:hAnsiTheme="majorHAnsi"/>
      <w:color w:val="FFBD47" w:themeColor="accent2"/>
      <w:sz w:val="48"/>
      <w:szCs w:val="21"/>
    </w:rPr>
  </w:style>
  <w:style w:type="character" w:styleId="Hyperlink">
    <w:name w:val="Hyperlink"/>
    <w:basedOn w:val="DefaultParagraphFont"/>
    <w:uiPriority w:val="99"/>
    <w:unhideWhenUsed/>
    <w:rsid w:val="00265390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390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unhideWhenUsed/>
    <w:rsid w:val="005074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477F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C86DDB"/>
    <w:rPr>
      <w:color w:val="808080"/>
    </w:rPr>
  </w:style>
  <w:style w:type="paragraph" w:styleId="TOCHeading">
    <w:name w:val="TOC Heading"/>
    <w:next w:val="Normal"/>
    <w:uiPriority w:val="39"/>
    <w:unhideWhenUsed/>
    <w:rsid w:val="00B31FE5"/>
    <w:pPr>
      <w:spacing w:before="240" w:after="0"/>
    </w:pPr>
    <w:rPr>
      <w:rFonts w:asciiTheme="majorHAnsi" w:eastAsiaTheme="majorEastAsia" w:hAnsiTheme="majorHAnsi" w:cstheme="majorBidi"/>
      <w:color w:val="B43412" w:themeColor="accent1" w:themeShade="BF"/>
      <w:sz w:val="4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3745"/>
    <w:pPr>
      <w:tabs>
        <w:tab w:val="right" w:leader="dot" w:pos="9350"/>
      </w:tabs>
      <w:spacing w:before="36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413745"/>
    <w:pPr>
      <w:tabs>
        <w:tab w:val="right" w:leader="dot" w:pos="9350"/>
      </w:tabs>
      <w:spacing w:before="120" w:after="0"/>
      <w:ind w:left="220"/>
    </w:pPr>
  </w:style>
  <w:style w:type="table" w:styleId="GridTable4-Accent3">
    <w:name w:val="Grid Table 4 Accent 3"/>
    <w:basedOn w:val="TableNormal"/>
    <w:uiPriority w:val="49"/>
    <w:rsid w:val="00CB6E6F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70410"/>
    <w:pPr>
      <w:tabs>
        <w:tab w:val="right" w:leader="dot" w:pos="9350"/>
      </w:tabs>
      <w:spacing w:after="0"/>
      <w:ind w:left="440"/>
    </w:pPr>
  </w:style>
  <w:style w:type="character" w:customStyle="1" w:styleId="Heading5Char">
    <w:name w:val="Heading 5 Char"/>
    <w:basedOn w:val="DefaultParagraphFont"/>
    <w:link w:val="Heading5"/>
    <w:uiPriority w:val="1"/>
    <w:rsid w:val="00526A1D"/>
    <w:rPr>
      <w:rFonts w:eastAsiaTheme="minorEastAsia"/>
      <w:b/>
      <w:noProof/>
      <w:sz w:val="18"/>
      <w:szCs w:val="21"/>
    </w:rPr>
  </w:style>
  <w:style w:type="character" w:customStyle="1" w:styleId="Heading6Char">
    <w:name w:val="Heading 6 Char"/>
    <w:basedOn w:val="DefaultParagraphFont"/>
    <w:link w:val="Heading6"/>
    <w:uiPriority w:val="1"/>
    <w:rsid w:val="00526A1D"/>
    <w:rPr>
      <w:rFonts w:eastAsia="Arial"/>
      <w:i/>
      <w:noProof/>
      <w:color w:val="666666"/>
      <w:sz w:val="21"/>
      <w:szCs w:val="21"/>
      <w:lang w:val="en"/>
    </w:rPr>
  </w:style>
  <w:style w:type="paragraph" w:styleId="FootnoteText">
    <w:name w:val="footnote text"/>
    <w:basedOn w:val="Normal"/>
    <w:link w:val="FootnoteTextChar"/>
    <w:uiPriority w:val="99"/>
    <w:unhideWhenUsed/>
    <w:rsid w:val="00E7686F"/>
    <w:pPr>
      <w:keepLines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left"/>
    </w:pPr>
    <w:rPr>
      <w:rFonts w:eastAsia="Arial"/>
      <w:color w:val="000000"/>
      <w:sz w:val="20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686F"/>
    <w:rPr>
      <w:rFonts w:ascii="Arial" w:eastAsia="Arial" w:hAnsi="Arial" w:cs="Arial"/>
      <w:color w:val="000000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E7686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86F"/>
    <w:pPr>
      <w:keepLines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left"/>
    </w:pPr>
    <w:rPr>
      <w:rFonts w:ascii="Segoe UI" w:eastAsia="Arial" w:hAnsi="Segoe UI" w:cs="Segoe UI"/>
      <w:color w:val="000000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6F"/>
    <w:rPr>
      <w:rFonts w:ascii="Segoe UI" w:eastAsia="Arial" w:hAnsi="Segoe UI" w:cs="Segoe UI"/>
      <w:color w:val="000000"/>
      <w:sz w:val="18"/>
      <w:szCs w:val="18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E7686F"/>
    <w:rPr>
      <w:color w:val="666699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686F"/>
    <w:pPr>
      <w:spacing w:after="200" w:line="240" w:lineRule="auto"/>
      <w:jc w:val="center"/>
    </w:pPr>
    <w:rPr>
      <w:i/>
      <w:iCs/>
      <w:color w:val="505046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6D53"/>
    <w:pPr>
      <w:keepLine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A722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A72253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paragraph" w:customStyle="1" w:styleId="Note">
    <w:name w:val="Note"/>
    <w:basedOn w:val="ListParagraph"/>
    <w:next w:val="Normal"/>
    <w:uiPriority w:val="99"/>
    <w:qFormat/>
    <w:rsid w:val="00B610EF"/>
    <w:pPr>
      <w:keepLines w:val="0"/>
      <w:numPr>
        <w:numId w:val="29"/>
      </w:numPr>
      <w:pBdr>
        <w:top w:val="single" w:sz="24" w:space="1" w:color="FFEFC1" w:themeColor="accent5" w:themeTint="33"/>
        <w:left w:val="single" w:sz="24" w:space="4" w:color="FFEFC1" w:themeColor="accent5" w:themeTint="33"/>
        <w:bottom w:val="single" w:sz="24" w:space="1" w:color="FFEFC1" w:themeColor="accent5" w:themeTint="33"/>
        <w:right w:val="single" w:sz="24" w:space="4" w:color="FFEFC1" w:themeColor="accent5" w:themeTint="33"/>
      </w:pBdr>
      <w:shd w:val="clear" w:color="auto" w:fill="FFEFC1" w:themeFill="accent5" w:themeFillTint="33"/>
      <w:spacing w:after="160" w:line="240" w:lineRule="auto"/>
      <w:ind w:left="540" w:right="187"/>
      <w:jc w:val="left"/>
    </w:pPr>
  </w:style>
  <w:style w:type="table" w:styleId="GridTable3">
    <w:name w:val="Grid Table 3"/>
    <w:basedOn w:val="TableNormal"/>
    <w:uiPriority w:val="48"/>
    <w:rsid w:val="00381F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asciiTheme="majorHAnsi" w:hAnsiTheme="majorHAnsi"/>
        <w:b w:val="0"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emplateTable">
    <w:name w:val="Template Table"/>
    <w:basedOn w:val="TableNormal"/>
    <w:uiPriority w:val="99"/>
    <w:rsid w:val="00381FD1"/>
    <w:pPr>
      <w:spacing w:after="0" w:line="240" w:lineRule="auto"/>
      <w:jc w:val="center"/>
    </w:pPr>
    <w:rPr>
      <w:sz w:val="20"/>
    </w:rPr>
    <w:tblPr>
      <w:jc w:val="center"/>
      <w:tblBorders>
        <w:top w:val="single" w:sz="4" w:space="0" w:color="FF8427" w:themeColor="accent4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8427" w:themeColor="accent4"/>
        <w:insideV w:val="single" w:sz="4" w:space="0" w:color="FF8427" w:themeColor="accent4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Theme="majorHAnsi" w:hAnsiTheme="majorHAnsi"/>
        <w:b w:val="0"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single" w:sz="4" w:space="0" w:color="FF8427" w:themeColor="accent4"/>
          <w:insideV w:val="single" w:sz="4" w:space="0" w:color="FF8427" w:themeColor="accent4"/>
          <w:tl2br w:val="nil"/>
          <w:tr2bl w:val="nil"/>
        </w:tcBorders>
        <w:shd w:val="clear" w:color="auto" w:fill="E84C22" w:themeFill="accent1"/>
      </w:tcPr>
    </w:tblStylePr>
    <w:tblStylePr w:type="lastRow">
      <w:rPr>
        <w:rFonts w:asciiTheme="majorHAnsi" w:hAnsiTheme="majorHAnsi"/>
        <w:b w:val="0"/>
        <w:bCs/>
      </w:rPr>
      <w:tblPr/>
      <w:tcPr>
        <w:shd w:val="clear" w:color="auto" w:fill="FFE6D3" w:themeFill="accent4" w:themeFillTint="33"/>
      </w:tcPr>
    </w:tblStylePr>
    <w:tblStylePr w:type="firstCol">
      <w:pPr>
        <w:jc w:val="center"/>
      </w:pPr>
      <w:rPr>
        <w:rFonts w:asciiTheme="majorHAnsi" w:hAnsiTheme="majorHAnsi"/>
        <w:b w:val="0"/>
        <w:bCs/>
        <w:color w:val="B64926" w:themeColor="accent3"/>
      </w:rPr>
      <w:tblPr/>
      <w:tcPr>
        <w:shd w:val="clear" w:color="auto" w:fill="FFE6D3" w:themeFill="accent4" w:themeFillTint="33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0F4F6"/>
      </w:tcPr>
    </w:tblStylePr>
    <w:tblStylePr w:type="band1Horz">
      <w:tblPr/>
      <w:tcPr>
        <w:shd w:val="clear" w:color="auto" w:fill="F0F4F6"/>
      </w:tcPr>
    </w:tblStylePr>
  </w:style>
  <w:style w:type="table" w:customStyle="1" w:styleId="iPhone">
    <w:name w:val="iPhone"/>
    <w:basedOn w:val="GridTable5Dark-Accent1"/>
    <w:uiPriority w:val="99"/>
    <w:rsid w:val="007C2572"/>
    <w:pPr>
      <w:jc w:val="center"/>
    </w:pPr>
    <w:rPr>
      <w:sz w:val="28"/>
      <w:szCs w:val="20"/>
      <w:lang w:val="es-ES" w:eastAsia="es-ES_tradnl"/>
    </w:rPr>
    <w:tblPr>
      <w:tblCellSpacing w:w="72" w:type="dxa"/>
      <w:tblCellMar>
        <w:top w:w="144" w:type="dxa"/>
        <w:left w:w="144" w:type="dxa"/>
        <w:bottom w:w="144" w:type="dxa"/>
        <w:right w:w="144" w:type="dxa"/>
      </w:tblCellMar>
    </w:tblPr>
    <w:trPr>
      <w:tblCellSpacing w:w="72" w:type="dxa"/>
    </w:trPr>
    <w:tcPr>
      <w:shd w:val="clear" w:color="auto" w:fill="FADAD2" w:themeFill="accent1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B7A6" w:themeFill="accent1" w:themeFillTint="66"/>
      </w:tcPr>
    </w:tblStylePr>
    <w:tblStylePr w:type="band2Vert">
      <w:tblPr>
        <w:tblCellSpacing w:w="72" w:type="dxa"/>
      </w:tblPr>
      <w:trPr>
        <w:tblCellSpacing w:w="72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B7A6" w:themeFill="accent1" w:themeFillTint="66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AD2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C2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ziplist.com/grocery-list-templat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ziplist.com/grocery-list-template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SecretaryZone\fiverr\1Resources\Templates\Fiverr%20Template%20Franklin.dotx" TargetMode="External"/></Relationships>
</file>

<file path=word/theme/theme1.xml><?xml version="1.0" encoding="utf-8"?>
<a:theme xmlns:a="http://schemas.openxmlformats.org/drawingml/2006/main" name="Office Them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Lato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FFF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357AB-BECC-46A2-8618-12C2A145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Fiverr Template Franklin</Template>
  <TotalTime>18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/>
      <vt:lpstr/>
      <vt:lpstr/>
      <vt:lpstr>Fruits</vt:lpstr>
      <vt:lpstr>Vegetables</vt:lpstr>
      <vt:lpstr>Canned Goods</vt:lpstr>
      <vt:lpstr>Frozen Foods </vt:lpstr>
      <vt:lpstr>Meat</vt:lpstr>
      <vt:lpstr>Fish &amp; shellfish 	</vt:lpstr>
      <vt:lpstr>Deli 		</vt:lpstr>
      <vt:lpstr>Condiments &amp; Spices</vt:lpstr>
      <vt:lpstr>Sauces &amp; Oils</vt:lpstr>
      <vt:lpstr>Snacks</vt:lpstr>
      <vt:lpstr>Bread &amp; Bakery</vt:lpstr>
      <vt:lpstr>Beverages </vt:lpstr>
      <vt:lpstr>Pasta/Rice</vt:lpstr>
      <vt:lpstr>Cereal</vt:lpstr>
      <vt:lpstr>Baking</vt:lpstr>
      <vt:lpstr>Baby Items</vt:lpstr>
      <vt:lpstr>Personal Care</vt:lpstr>
      <vt:lpstr>Health Care</vt:lpstr>
      <vt:lpstr>Paper &amp; Wrap</vt:lpstr>
      <vt:lpstr>Household Supplies </vt:lpstr>
      <vt:lpstr>Other items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SecretaryZone.com</dc:creator>
  <cp:keywords/>
  <dc:description/>
  <cp:lastModifiedBy>BOINI PAVAN</cp:lastModifiedBy>
  <cp:revision>5</cp:revision>
  <cp:lastPrinted>2018-01-14T22:42:00Z</cp:lastPrinted>
  <dcterms:created xsi:type="dcterms:W3CDTF">2020-06-22T15:39:00Z</dcterms:created>
  <dcterms:modified xsi:type="dcterms:W3CDTF">2022-10-18T14:14:00Z</dcterms:modified>
</cp:coreProperties>
</file>